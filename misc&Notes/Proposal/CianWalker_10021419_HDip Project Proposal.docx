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1B24C" w14:textId="0A23012F" w:rsidR="00C60445" w:rsidRDefault="004F2DC5" w:rsidP="00F3455A">
      <w:pPr>
        <w:jc w:val="center"/>
      </w:pPr>
      <w:proofErr w:type="spellStart"/>
      <w:r>
        <w:t>v</w:t>
      </w:r>
      <w:r w:rsidR="000863C6">
        <w:t>jstor</w:t>
      </w:r>
      <w:proofErr w:type="spellEnd"/>
      <w:sdt>
        <w:sdtPr>
          <w:id w:val="-716441157"/>
          <w:docPartObj>
            <w:docPartGallery w:val="Cover Pages"/>
            <w:docPartUnique/>
          </w:docPartObj>
        </w:sdtPr>
        <w:sdtContent>
          <w:r w:rsidR="00F3455A">
            <w:rPr>
              <w:noProof/>
              <w:lang w:eastAsia="en-IE"/>
            </w:rPr>
            <mc:AlternateContent>
              <mc:Choice Requires="wpg">
                <w:drawing>
                  <wp:anchor distT="0" distB="0" distL="114300" distR="114300" simplePos="0" relativeHeight="251662336" behindDoc="0" locked="0" layoutInCell="1" allowOverlap="1" wp14:anchorId="4F59E374" wp14:editId="4677A93D">
                    <wp:simplePos x="0" y="0"/>
                    <wp:positionH relativeFrom="page">
                      <wp:posOffset>220980</wp:posOffset>
                    </wp:positionH>
                    <wp:positionV relativeFrom="page">
                      <wp:posOffset>198120</wp:posOffset>
                    </wp:positionV>
                    <wp:extent cx="7315200" cy="1082040"/>
                    <wp:effectExtent l="0" t="0" r="0" b="3810"/>
                    <wp:wrapNone/>
                    <wp:docPr id="149" name="Group 149"/>
                    <wp:cNvGraphicFramePr/>
                    <a:graphic xmlns:a="http://schemas.openxmlformats.org/drawingml/2006/main">
                      <a:graphicData uri="http://schemas.microsoft.com/office/word/2010/wordprocessingGroup">
                        <wpg:wgp>
                          <wpg:cNvGrpSpPr/>
                          <wpg:grpSpPr>
                            <a:xfrm>
                              <a:off x="0" y="0"/>
                              <a:ext cx="7315200" cy="1082040"/>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0</wp14:pctHeight>
                    </wp14:sizeRelV>
                  </wp:anchor>
                </w:drawing>
              </mc:Choice>
              <mc:Fallback>
                <w:pict>
                  <v:group w14:anchorId="58484FAB" id="Group 149" o:spid="_x0000_s1026" style="position:absolute;margin-left:17.4pt;margin-top:15.6pt;width:8in;height:85.2pt;z-index:251662336;mso-width-percent:941;mso-position-horizontal-relative:page;mso-position-vertical-relative:page;mso-width-percent:941" coordorigin="" coordsize="73152,1216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">
                    <v:shape id="Rectangle 51" o:spid="_x0000_s1027" style="position:absolute;width:73152;height:11303;visibility:visible;mso-wrap-style:square;v-text-anchor:middle" coordsize="7312660,11296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&#13;&#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" stroked="f" strokeweight="1pt">
                      <v:fill r:id="rId10" o:title="" recolor="t" rotate="t" type="frame"/>
                    </v:rect>
                    <w10:wrap anchorx="page" anchory="page"/>
                  </v:group>
                </w:pict>
              </mc:Fallback>
            </mc:AlternateContent>
          </w:r>
        </w:sdtContent>
      </w:sdt>
    </w:p>
    <w:p w14:paraId="2B01E341" w14:textId="65F108A6" w:rsidR="00F3455A" w:rsidRDefault="00F3455A" w:rsidP="00F3455A">
      <w:pPr>
        <w:jc w:val="center"/>
      </w:pPr>
      <w:r>
        <w:rPr>
          <w:noProof/>
          <w:lang w:eastAsia="en-IE"/>
        </w:rPr>
        <w:drawing>
          <wp:inline distT="0" distB="0" distL="0" distR="0" wp14:anchorId="56781837" wp14:editId="3C2F94F7">
            <wp:extent cx="2240474" cy="1028789"/>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bs.PNG"/>
                    <pic:cNvPicPr/>
                  </pic:nvPicPr>
                  <pic:blipFill>
                    <a:blip r:embed="rId11">
                      <a:extLst>
                        <a:ext uri="{28A0092B-C50C-407E-A947-70E740481C1C}">
                          <a14:useLocalDpi xmlns:a14="http://schemas.microsoft.com/office/drawing/2010/main" val="0"/>
                        </a:ext>
                      </a:extLst>
                    </a:blip>
                    <a:stretch>
                      <a:fillRect/>
                    </a:stretch>
                  </pic:blipFill>
                  <pic:spPr>
                    <a:xfrm>
                      <a:off x="0" y="0"/>
                      <a:ext cx="2240474" cy="1028789"/>
                    </a:xfrm>
                    <a:prstGeom prst="rect">
                      <a:avLst/>
                    </a:prstGeom>
                  </pic:spPr>
                </pic:pic>
              </a:graphicData>
            </a:graphic>
          </wp:inline>
        </w:drawing>
      </w:r>
    </w:p>
    <w:p w14:paraId="0277FFB2" w14:textId="77777777" w:rsidR="00F3455A" w:rsidRPr="00F3455A" w:rsidRDefault="00F3455A" w:rsidP="00F3455A"/>
    <w:p w14:paraId="5099034A" w14:textId="77777777" w:rsidR="00F3455A" w:rsidRPr="00F3455A" w:rsidRDefault="00F3455A" w:rsidP="00F3455A"/>
    <w:p w14:paraId="19200D7F" w14:textId="6AE5A43D" w:rsidR="00F3455A" w:rsidRPr="00F3455A" w:rsidRDefault="00ED5CAD" w:rsidP="00F3455A">
      <w:r>
        <w:rPr>
          <w:noProof/>
          <w:lang w:eastAsia="en-IE"/>
        </w:rPr>
        <mc:AlternateContent>
          <mc:Choice Requires="wps">
            <w:drawing>
              <wp:anchor distT="0" distB="0" distL="114300" distR="114300" simplePos="0" relativeHeight="251659264" behindDoc="0" locked="0" layoutInCell="1" allowOverlap="1" wp14:anchorId="77A469AA" wp14:editId="41A74D6F">
                <wp:simplePos x="0" y="0"/>
                <wp:positionH relativeFrom="page">
                  <wp:posOffset>223736</wp:posOffset>
                </wp:positionH>
                <wp:positionV relativeFrom="page">
                  <wp:posOffset>3287948</wp:posOffset>
                </wp:positionV>
                <wp:extent cx="6454140" cy="2324911"/>
                <wp:effectExtent l="0" t="0" r="0" b="0"/>
                <wp:wrapSquare wrapText="bothSides"/>
                <wp:docPr id="154" name="Text Box 154"/>
                <wp:cNvGraphicFramePr/>
                <a:graphic xmlns:a="http://schemas.openxmlformats.org/drawingml/2006/main">
                  <a:graphicData uri="http://schemas.microsoft.com/office/word/2010/wordprocessingShape">
                    <wps:wsp>
                      <wps:cNvSpPr txBox="1"/>
                      <wps:spPr>
                        <a:xfrm>
                          <a:off x="0" y="0"/>
                          <a:ext cx="6454140" cy="23249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EA4E0B" w14:textId="188D3CDB" w:rsidR="00C60445" w:rsidRDefault="00000000" w:rsidP="00F3455A">
                            <w:pPr>
                              <w:jc w:val="center"/>
                              <w:rPr>
                                <w:color w:val="4472C4" w:themeColor="accent1"/>
                                <w:sz w:val="64"/>
                                <w:szCs w:val="64"/>
                              </w:rPr>
                            </w:pPr>
                            <w:sdt>
                              <w:sdtPr>
                                <w:rPr>
                                  <w:caps/>
                                  <w:color w:val="4472C4" w:themeColor="accent1"/>
                                  <w:sz w:val="64"/>
                                  <w:szCs w:val="64"/>
                                </w:rPr>
                                <w:alias w:val="Title"/>
                                <w:tag w:val=""/>
                                <w:id w:val="-1324039961"/>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D5CAD">
                                  <w:rPr>
                                    <w:caps/>
                                    <w:color w:val="4472C4" w:themeColor="accent1"/>
                                    <w:sz w:val="64"/>
                                    <w:szCs w:val="64"/>
                                  </w:rPr>
                                  <w:t>MYPHARMA.IE</w:t>
                                </w:r>
                                <w:r w:rsidR="006331F0">
                                  <w:rPr>
                                    <w:caps/>
                                    <w:color w:val="4472C4" w:themeColor="accent1"/>
                                    <w:sz w:val="64"/>
                                    <w:szCs w:val="64"/>
                                  </w:rPr>
                                  <w:t>/thÉireP</w:t>
                                </w:r>
                                <w:r w:rsidR="00ED5CAD">
                                  <w:rPr>
                                    <w:caps/>
                                    <w:color w:val="4472C4" w:themeColor="accent1"/>
                                    <w:sz w:val="64"/>
                                    <w:szCs w:val="64"/>
                                  </w:rPr>
                                  <w:t>: IRELAND</w:t>
                                </w:r>
                                <w:r w:rsidR="006331F0">
                                  <w:rPr>
                                    <w:caps/>
                                    <w:color w:val="4472C4" w:themeColor="accent1"/>
                                    <w:sz w:val="64"/>
                                    <w:szCs w:val="64"/>
                                  </w:rPr>
                                  <w:t>’s</w:t>
                                </w:r>
                                <w:r w:rsidR="00ED5CAD">
                                  <w:rPr>
                                    <w:caps/>
                                    <w:color w:val="4472C4" w:themeColor="accent1"/>
                                    <w:sz w:val="64"/>
                                    <w:szCs w:val="64"/>
                                  </w:rPr>
                                  <w:t xml:space="preserve"> FIRST E-PRESCRIBING SYSTEM</w:t>
                                </w:r>
                              </w:sdtContent>
                            </w:sdt>
                          </w:p>
                          <w:sdt>
                            <w:sdtPr>
                              <w:rPr>
                                <w:b/>
                                <w:color w:val="404040" w:themeColor="text1" w:themeTint="BF"/>
                                <w:sz w:val="36"/>
                                <w:szCs w:val="36"/>
                              </w:rPr>
                              <w:alias w:val="Subtitle"/>
                              <w:tag w:val=""/>
                              <w:id w:val="-1293518513"/>
                              <w:dataBinding w:prefixMappings="xmlns:ns0='http://purl.org/dc/elements/1.1/' xmlns:ns1='http://schemas.openxmlformats.org/package/2006/metadata/core-properties' " w:xpath="/ns1:coreProperties[1]/ns0:subject[1]" w:storeItemID="{6C3C8BC8-F283-45AE-878A-BAB7291924A1}"/>
                              <w:text/>
                            </w:sdtPr>
                            <w:sdtContent>
                              <w:p w14:paraId="29C0BCD0" w14:textId="77777777" w:rsidR="00C60445" w:rsidRDefault="00764A46" w:rsidP="00F3455A">
                                <w:pPr>
                                  <w:jc w:val="center"/>
                                  <w:rPr>
                                    <w:smallCaps/>
                                    <w:color w:val="404040" w:themeColor="text1" w:themeTint="BF"/>
                                    <w:sz w:val="36"/>
                                    <w:szCs w:val="36"/>
                                  </w:rPr>
                                </w:pPr>
                                <w:r>
                                  <w:rPr>
                                    <w:b/>
                                    <w:color w:val="404040" w:themeColor="text1" w:themeTint="BF"/>
                                    <w:sz w:val="36"/>
                                    <w:szCs w:val="36"/>
                                  </w:rPr>
                                  <w:t>Higher Di</w:t>
                                </w:r>
                                <w:r w:rsidR="000177D8">
                                  <w:rPr>
                                    <w:b/>
                                    <w:color w:val="404040" w:themeColor="text1" w:themeTint="BF"/>
                                    <w:sz w:val="36"/>
                                    <w:szCs w:val="36"/>
                                  </w:rPr>
                                  <w:t>ploma in Science in Computing</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7A469AA" id="_x0000_t202" coordsize="21600,21600" o:spt="202" path="m,l,21600r21600,l21600,xe">
                <v:stroke joinstyle="miter"/>
                <v:path gradientshapeok="t" o:connecttype="rect"/>
              </v:shapetype>
              <v:shape id="Text Box 154" o:spid="_x0000_s1026" type="#_x0000_t202" style="position:absolute;margin-left:17.6pt;margin-top:258.9pt;width:508.2pt;height:183.0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" filled="f" stroked="f" strokeweight=".5pt">
                <v:textbox inset="126pt,0,54pt,0">
                  <w:txbxContent>
                    <w:p w14:paraId="1AEA4E0B" w14:textId="188D3CDB" w:rsidR="00C60445" w:rsidRDefault="00000000" w:rsidP="00F3455A">
                      <w:pPr>
                        <w:jc w:val="center"/>
                        <w:rPr>
                          <w:color w:val="4472C4" w:themeColor="accent1"/>
                          <w:sz w:val="64"/>
                          <w:szCs w:val="64"/>
                        </w:rPr>
                      </w:pPr>
                      <w:sdt>
                        <w:sdtPr>
                          <w:rPr>
                            <w:caps/>
                            <w:color w:val="4472C4" w:themeColor="accent1"/>
                            <w:sz w:val="64"/>
                            <w:szCs w:val="64"/>
                          </w:rPr>
                          <w:alias w:val="Title"/>
                          <w:tag w:val=""/>
                          <w:id w:val="-1324039961"/>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D5CAD">
                            <w:rPr>
                              <w:caps/>
                              <w:color w:val="4472C4" w:themeColor="accent1"/>
                              <w:sz w:val="64"/>
                              <w:szCs w:val="64"/>
                            </w:rPr>
                            <w:t>MYPHARMA.IE</w:t>
                          </w:r>
                          <w:r w:rsidR="006331F0">
                            <w:rPr>
                              <w:caps/>
                              <w:color w:val="4472C4" w:themeColor="accent1"/>
                              <w:sz w:val="64"/>
                              <w:szCs w:val="64"/>
                            </w:rPr>
                            <w:t>/thÉireP</w:t>
                          </w:r>
                          <w:r w:rsidR="00ED5CAD">
                            <w:rPr>
                              <w:caps/>
                              <w:color w:val="4472C4" w:themeColor="accent1"/>
                              <w:sz w:val="64"/>
                              <w:szCs w:val="64"/>
                            </w:rPr>
                            <w:t>: IRELAND</w:t>
                          </w:r>
                          <w:r w:rsidR="006331F0">
                            <w:rPr>
                              <w:caps/>
                              <w:color w:val="4472C4" w:themeColor="accent1"/>
                              <w:sz w:val="64"/>
                              <w:szCs w:val="64"/>
                            </w:rPr>
                            <w:t>’s</w:t>
                          </w:r>
                          <w:r w:rsidR="00ED5CAD">
                            <w:rPr>
                              <w:caps/>
                              <w:color w:val="4472C4" w:themeColor="accent1"/>
                              <w:sz w:val="64"/>
                              <w:szCs w:val="64"/>
                            </w:rPr>
                            <w:t xml:space="preserve"> FIRST E-PRESCRIBING SYSTEM</w:t>
                          </w:r>
                        </w:sdtContent>
                      </w:sdt>
                    </w:p>
                    <w:sdt>
                      <w:sdtPr>
                        <w:rPr>
                          <w:b/>
                          <w:color w:val="404040" w:themeColor="text1" w:themeTint="BF"/>
                          <w:sz w:val="36"/>
                          <w:szCs w:val="36"/>
                        </w:rPr>
                        <w:alias w:val="Subtitle"/>
                        <w:tag w:val=""/>
                        <w:id w:val="-1293518513"/>
                        <w:dataBinding w:prefixMappings="xmlns:ns0='http://purl.org/dc/elements/1.1/' xmlns:ns1='http://schemas.openxmlformats.org/package/2006/metadata/core-properties' " w:xpath="/ns1:coreProperties[1]/ns0:subject[1]" w:storeItemID="{6C3C8BC8-F283-45AE-878A-BAB7291924A1}"/>
                        <w:text/>
                      </w:sdtPr>
                      <w:sdtContent>
                        <w:p w14:paraId="29C0BCD0" w14:textId="77777777" w:rsidR="00C60445" w:rsidRDefault="00764A46" w:rsidP="00F3455A">
                          <w:pPr>
                            <w:jc w:val="center"/>
                            <w:rPr>
                              <w:smallCaps/>
                              <w:color w:val="404040" w:themeColor="text1" w:themeTint="BF"/>
                              <w:sz w:val="36"/>
                              <w:szCs w:val="36"/>
                            </w:rPr>
                          </w:pPr>
                          <w:r>
                            <w:rPr>
                              <w:b/>
                              <w:color w:val="404040" w:themeColor="text1" w:themeTint="BF"/>
                              <w:sz w:val="36"/>
                              <w:szCs w:val="36"/>
                            </w:rPr>
                            <w:t>Higher Di</w:t>
                          </w:r>
                          <w:r w:rsidR="000177D8">
                            <w:rPr>
                              <w:b/>
                              <w:color w:val="404040" w:themeColor="text1" w:themeTint="BF"/>
                              <w:sz w:val="36"/>
                              <w:szCs w:val="36"/>
                            </w:rPr>
                            <w:t>ploma in Science in Computing</w:t>
                          </w:r>
                        </w:p>
                      </w:sdtContent>
                    </w:sdt>
                  </w:txbxContent>
                </v:textbox>
                <w10:wrap type="square" anchorx="page" anchory="page"/>
              </v:shape>
            </w:pict>
          </mc:Fallback>
        </mc:AlternateContent>
      </w:r>
    </w:p>
    <w:p w14:paraId="7DB282EC" w14:textId="5DD54A2B" w:rsidR="002933AB" w:rsidRPr="00F3455A" w:rsidRDefault="002933AB" w:rsidP="002933AB">
      <w:pPr>
        <w:jc w:val="center"/>
      </w:pPr>
      <w:r>
        <w:t>Word Count</w:t>
      </w:r>
      <w:r w:rsidR="00BA06A4">
        <w:t xml:space="preserve">: </w:t>
      </w:r>
      <w:r w:rsidR="005B67DA">
        <w:t>1178 (Body)</w:t>
      </w:r>
    </w:p>
    <w:p w14:paraId="44558401" w14:textId="77777777" w:rsidR="00F3455A" w:rsidRPr="00F3455A" w:rsidRDefault="00F3455A" w:rsidP="00F3455A"/>
    <w:p w14:paraId="1FB60656" w14:textId="77777777" w:rsidR="00F3455A" w:rsidRPr="00F3455A" w:rsidRDefault="00F3455A" w:rsidP="00F3455A"/>
    <w:p w14:paraId="251DE144" w14:textId="77777777" w:rsidR="00F3455A" w:rsidRPr="00F3455A" w:rsidRDefault="002933AB" w:rsidP="00F3455A">
      <w:r>
        <w:rPr>
          <w:noProof/>
          <w:lang w:eastAsia="en-IE"/>
        </w:rPr>
        <mc:AlternateContent>
          <mc:Choice Requires="wps">
            <w:drawing>
              <wp:anchor distT="0" distB="0" distL="114300" distR="114300" simplePos="0" relativeHeight="251661312" behindDoc="0" locked="0" layoutInCell="1" allowOverlap="1" wp14:anchorId="0D924B4E" wp14:editId="78A7949E">
                <wp:simplePos x="0" y="0"/>
                <wp:positionH relativeFrom="page">
                  <wp:posOffset>220980</wp:posOffset>
                </wp:positionH>
                <wp:positionV relativeFrom="page">
                  <wp:posOffset>5966460</wp:posOffset>
                </wp:positionV>
                <wp:extent cx="6400800" cy="1009650"/>
                <wp:effectExtent l="0" t="0" r="0" b="3810"/>
                <wp:wrapSquare wrapText="bothSides"/>
                <wp:docPr id="153" name="Text Box 153"/>
                <wp:cNvGraphicFramePr/>
                <a:graphic xmlns:a="http://schemas.openxmlformats.org/drawingml/2006/main">
                  <a:graphicData uri="http://schemas.microsoft.com/office/word/2010/wordprocessingShape">
                    <wps:wsp>
                      <wps:cNvSpPr txBox="1"/>
                      <wps:spPr>
                        <a:xfrm>
                          <a:off x="0" y="0"/>
                          <a:ext cx="64008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E7486A" w14:textId="77777777" w:rsidR="00C60445" w:rsidRPr="00F3455A" w:rsidRDefault="00C60445" w:rsidP="00F3455A">
                            <w:pPr>
                              <w:pStyle w:val="NoSpacing"/>
                              <w:jc w:val="center"/>
                              <w:rPr>
                                <w:color w:val="4472C4" w:themeColor="accent1"/>
                                <w:sz w:val="28"/>
                                <w:szCs w:val="28"/>
                              </w:rPr>
                            </w:pPr>
                            <w:r w:rsidRPr="00F3455A">
                              <w:rPr>
                                <w:color w:val="4472C4" w:themeColor="accent1"/>
                                <w:sz w:val="28"/>
                                <w:szCs w:val="28"/>
                              </w:rPr>
                              <w:t>Higher Diploma in Science in Computing</w:t>
                            </w:r>
                          </w:p>
                          <w:p w14:paraId="47D1F50E" w14:textId="4EFD26A5" w:rsidR="00C60445" w:rsidRPr="00F3455A" w:rsidRDefault="00000000" w:rsidP="00F3455A">
                            <w:pPr>
                              <w:pStyle w:val="NoSpacing"/>
                              <w:jc w:val="center"/>
                              <w:rPr>
                                <w:color w:val="595959" w:themeColor="text1" w:themeTint="A6"/>
                                <w:sz w:val="28"/>
                                <w:szCs w:val="28"/>
                              </w:rPr>
                            </w:pPr>
                            <w:sdt>
                              <w:sdtPr>
                                <w:rPr>
                                  <w:color w:val="595959" w:themeColor="text1" w:themeTint="A6"/>
                                  <w:sz w:val="28"/>
                                  <w:szCs w:val="28"/>
                                </w:rPr>
                                <w:alias w:val="Category"/>
                                <w:tag w:val=""/>
                                <w:id w:val="-1095934430"/>
                                <w:showingPlcHdr/>
                                <w:dataBinding w:prefixMappings="xmlns:ns0='http://purl.org/dc/elements/1.1/' xmlns:ns1='http://schemas.openxmlformats.org/package/2006/metadata/core-properties' " w:xpath="/ns1:coreProperties[1]/ns1:category[1]" w:storeItemID="{6C3C8BC8-F283-45AE-878A-BAB7291924A1}"/>
                                <w:text/>
                              </w:sdtPr>
                              <w:sdtContent>
                                <w:r w:rsidR="00880665">
                                  <w:rPr>
                                    <w:color w:val="595959" w:themeColor="text1" w:themeTint="A6"/>
                                    <w:sz w:val="28"/>
                                    <w:szCs w:val="28"/>
                                  </w:rPr>
                                  <w:t xml:space="preserve">     </w:t>
                                </w:r>
                              </w:sdtContent>
                            </w:sdt>
                            <w:r w:rsidR="00880665">
                              <w:rPr>
                                <w:color w:val="595959" w:themeColor="text1" w:themeTint="A6"/>
                                <w:sz w:val="28"/>
                                <w:szCs w:val="28"/>
                              </w:rPr>
                              <w:t>Software Development</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10000</wp14:pctHeight>
                </wp14:sizeRelV>
              </wp:anchor>
            </w:drawing>
          </mc:Choice>
          <mc:Fallback>
            <w:pict>
              <v:shape w14:anchorId="0D924B4E" id="Text Box 153" o:spid="_x0000_s1027" type="#_x0000_t202" style="position:absolute;margin-left:17.4pt;margin-top:469.8pt;width:7in;height:79.5pt;z-index:251661312;visibility:visible;mso-wrap-style:square;mso-width-percent:0;mso-height-percent:100;mso-wrap-distance-left:9pt;mso-wrap-distance-top:0;mso-wrap-distance-right:9pt;mso-wrap-distance-bottom:0;mso-position-horizontal:absolute;mso-position-horizontal-relative:page;mso-position-vertical:absolute;mso-position-vertical-relative:page;mso-width-percent:0;mso-height-percent:1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" filled="f" stroked="f" strokeweight=".5pt">
                <v:textbox style="mso-fit-shape-to-text:t" inset="126pt,0,54pt,0">
                  <w:txbxContent>
                    <w:p w14:paraId="54E7486A" w14:textId="77777777" w:rsidR="00C60445" w:rsidRPr="00F3455A" w:rsidRDefault="00C60445" w:rsidP="00F3455A">
                      <w:pPr>
                        <w:pStyle w:val="NoSpacing"/>
                        <w:jc w:val="center"/>
                        <w:rPr>
                          <w:color w:val="4472C4" w:themeColor="accent1"/>
                          <w:sz w:val="28"/>
                          <w:szCs w:val="28"/>
                        </w:rPr>
                      </w:pPr>
                      <w:r w:rsidRPr="00F3455A">
                        <w:rPr>
                          <w:color w:val="4472C4" w:themeColor="accent1"/>
                          <w:sz w:val="28"/>
                          <w:szCs w:val="28"/>
                        </w:rPr>
                        <w:t>Higher Diploma in Science in Computing</w:t>
                      </w:r>
                    </w:p>
                    <w:p w14:paraId="47D1F50E" w14:textId="4EFD26A5" w:rsidR="00C60445" w:rsidRPr="00F3455A" w:rsidRDefault="00000000" w:rsidP="00F3455A">
                      <w:pPr>
                        <w:pStyle w:val="NoSpacing"/>
                        <w:jc w:val="center"/>
                        <w:rPr>
                          <w:color w:val="595959" w:themeColor="text1" w:themeTint="A6"/>
                          <w:sz w:val="28"/>
                          <w:szCs w:val="28"/>
                        </w:rPr>
                      </w:pPr>
                      <w:sdt>
                        <w:sdtPr>
                          <w:rPr>
                            <w:color w:val="595959" w:themeColor="text1" w:themeTint="A6"/>
                            <w:sz w:val="28"/>
                            <w:szCs w:val="28"/>
                          </w:rPr>
                          <w:alias w:val="Category"/>
                          <w:tag w:val=""/>
                          <w:id w:val="-1095934430"/>
                          <w:showingPlcHdr/>
                          <w:dataBinding w:prefixMappings="xmlns:ns0='http://purl.org/dc/elements/1.1/' xmlns:ns1='http://schemas.openxmlformats.org/package/2006/metadata/core-properties' " w:xpath="/ns1:coreProperties[1]/ns1:category[1]" w:storeItemID="{6C3C8BC8-F283-45AE-878A-BAB7291924A1}"/>
                          <w:text/>
                        </w:sdtPr>
                        <w:sdtContent>
                          <w:r w:rsidR="00880665">
                            <w:rPr>
                              <w:color w:val="595959" w:themeColor="text1" w:themeTint="A6"/>
                              <w:sz w:val="28"/>
                              <w:szCs w:val="28"/>
                            </w:rPr>
                            <w:t xml:space="preserve">     </w:t>
                          </w:r>
                        </w:sdtContent>
                      </w:sdt>
                      <w:r w:rsidR="00880665">
                        <w:rPr>
                          <w:color w:val="595959" w:themeColor="text1" w:themeTint="A6"/>
                          <w:sz w:val="28"/>
                          <w:szCs w:val="28"/>
                        </w:rPr>
                        <w:t>Software Development</w:t>
                      </w:r>
                    </w:p>
                  </w:txbxContent>
                </v:textbox>
                <w10:wrap type="square" anchorx="page" anchory="page"/>
              </v:shape>
            </w:pict>
          </mc:Fallback>
        </mc:AlternateContent>
      </w:r>
    </w:p>
    <w:p w14:paraId="0657C73F" w14:textId="77777777" w:rsidR="00F3455A" w:rsidRPr="00F3455A" w:rsidRDefault="00F3455A" w:rsidP="00F3455A"/>
    <w:p w14:paraId="708371AF" w14:textId="77777777" w:rsidR="00F3455A" w:rsidRPr="00F3455A" w:rsidRDefault="00F3455A" w:rsidP="002933AB"/>
    <w:p w14:paraId="7DAD3072" w14:textId="77777777" w:rsidR="00F3455A" w:rsidRPr="00F3455A" w:rsidRDefault="00F3455A" w:rsidP="00F3455A"/>
    <w:p w14:paraId="78287893" w14:textId="77777777" w:rsidR="00C6484F" w:rsidRPr="00F3455A" w:rsidRDefault="002933AB" w:rsidP="00C6484F">
      <w:pPr>
        <w:jc w:val="center"/>
      </w:pPr>
      <w:r>
        <w:rPr>
          <w:noProof/>
          <w:lang w:eastAsia="en-IE"/>
        </w:rPr>
        <w:lastRenderedPageBreak/>
        <mc:AlternateContent>
          <mc:Choice Requires="wps">
            <w:drawing>
              <wp:anchor distT="0" distB="0" distL="114300" distR="114300" simplePos="0" relativeHeight="251660288" behindDoc="0" locked="0" layoutInCell="1" allowOverlap="1" wp14:anchorId="2E74A891" wp14:editId="4C7384D6">
                <wp:simplePos x="0" y="0"/>
                <wp:positionH relativeFrom="page">
                  <wp:posOffset>160020</wp:posOffset>
                </wp:positionH>
                <wp:positionV relativeFrom="page">
                  <wp:posOffset>7863840</wp:posOffset>
                </wp:positionV>
                <wp:extent cx="7315200" cy="1516380"/>
                <wp:effectExtent l="0" t="0" r="0" b="7620"/>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15163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1523322915"/>
                              <w:dataBinding w:prefixMappings="xmlns:ns0='http://purl.org/dc/elements/1.1/' xmlns:ns1='http://schemas.openxmlformats.org/package/2006/metadata/core-properties' " w:xpath="/ns1:coreProperties[1]/ns0:creator[1]" w:storeItemID="{6C3C8BC8-F283-45AE-878A-BAB7291924A1}"/>
                              <w:text/>
                            </w:sdtPr>
                            <w:sdtContent>
                              <w:p w14:paraId="59F3C95F" w14:textId="77777777" w:rsidR="00C60445" w:rsidRDefault="00F77513" w:rsidP="00F3455A">
                                <w:pPr>
                                  <w:pStyle w:val="NoSpacing"/>
                                  <w:jc w:val="center"/>
                                  <w:rPr>
                                    <w:color w:val="595959" w:themeColor="text1" w:themeTint="A6"/>
                                    <w:sz w:val="28"/>
                                    <w:szCs w:val="28"/>
                                  </w:rPr>
                                </w:pPr>
                                <w:r>
                                  <w:rPr>
                                    <w:color w:val="595959" w:themeColor="text1" w:themeTint="A6"/>
                                    <w:sz w:val="28"/>
                                    <w:szCs w:val="28"/>
                                  </w:rPr>
                                  <w:t>CIAN WALKER</w:t>
                                </w:r>
                              </w:p>
                            </w:sdtContent>
                          </w:sdt>
                          <w:p w14:paraId="7881168D" w14:textId="77777777" w:rsidR="00C60445" w:rsidRDefault="00C60445" w:rsidP="00F3455A">
                            <w:pPr>
                              <w:pStyle w:val="NoSpacing"/>
                              <w:jc w:val="center"/>
                              <w:rPr>
                                <w:color w:val="595959" w:themeColor="text1" w:themeTint="A6"/>
                                <w:sz w:val="18"/>
                                <w:szCs w:val="18"/>
                              </w:rPr>
                            </w:pPr>
                          </w:p>
                          <w:sdt>
                            <w:sdtPr>
                              <w:alias w:val="Company E-mail"/>
                              <w:tag w:val=""/>
                              <w:id w:val="1420139047"/>
                              <w:dataBinding w:prefixMappings="xmlns:ns0='http://schemas.microsoft.com/office/2006/coverPageProps' " w:xpath="/ns0:CoverPageProperties[1]/ns0:CompanyEmail[1]" w:storeItemID="{55AF091B-3C7A-41E3-B477-F2FDAA23CFDA}"/>
                              <w:text/>
                            </w:sdtPr>
                            <w:sdtContent>
                              <w:p w14:paraId="0B4B25A6" w14:textId="626B3311" w:rsidR="00C6484F" w:rsidRPr="00F3455A" w:rsidRDefault="000863C6" w:rsidP="00C6484F">
                                <w:pPr>
                                  <w:jc w:val="center"/>
                                </w:pPr>
                                <w:r>
                                  <w:t>10021419@mydbs.ie</w:t>
                                </w:r>
                              </w:p>
                            </w:sdtContent>
                          </w:sdt>
                          <w:p w14:paraId="5CEFFFAF" w14:textId="77777777" w:rsidR="00C6484F" w:rsidRDefault="00C6484F" w:rsidP="00F3455A">
                            <w:pPr>
                              <w:pStyle w:val="NoSpacing"/>
                              <w:jc w:val="center"/>
                              <w:rPr>
                                <w:color w:val="595959" w:themeColor="text1" w:themeTint="A6"/>
                                <w:sz w:val="18"/>
                                <w:szCs w:val="18"/>
                              </w:rPr>
                            </w:pPr>
                          </w:p>
                          <w:sdt>
                            <w:sdtPr>
                              <w:alias w:val="Publish Date"/>
                              <w:tag w:val=""/>
                              <w:id w:val="1112786338"/>
                              <w:dataBinding w:prefixMappings="xmlns:ns0='http://schemas.microsoft.com/office/2006/coverPageProps' " w:xpath="/ns0:CoverPageProperties[1]/ns0:PublishDate[1]" w:storeItemID="{55AF091B-3C7A-41E3-B477-F2FDAA23CFDA}"/>
                              <w:date w:fullDate="2022-09-26T00:00:00Z">
                                <w:dateFormat w:val="dd/MM/yyyy"/>
                                <w:lid w:val="en-IE"/>
                                <w:storeMappedDataAs w:val="dateTime"/>
                                <w:calendar w:val="gregorian"/>
                              </w:date>
                            </w:sdtPr>
                            <w:sdtContent>
                              <w:p w14:paraId="7E30C71E" w14:textId="3EE5F01F" w:rsidR="002933AB" w:rsidRDefault="00962BD1" w:rsidP="002933AB">
                                <w:pPr>
                                  <w:jc w:val="center"/>
                                </w:pPr>
                                <w:r>
                                  <w:t>26/09/2022</w:t>
                                </w:r>
                              </w:p>
                            </w:sdtContent>
                          </w:sdt>
                          <w:p w14:paraId="3053D557" w14:textId="77777777" w:rsidR="00C6484F" w:rsidRDefault="00C6484F" w:rsidP="00F3455A">
                            <w:pPr>
                              <w:pStyle w:val="NoSpacing"/>
                              <w:jc w:val="center"/>
                              <w:rPr>
                                <w:color w:val="595959" w:themeColor="text1" w:themeTint="A6"/>
                                <w:sz w:val="18"/>
                                <w:szCs w:val="18"/>
                              </w:rPr>
                            </w:pPr>
                          </w:p>
                          <w:p w14:paraId="1B2C45CC" w14:textId="77777777" w:rsidR="00C6484F" w:rsidRDefault="00C6484F" w:rsidP="00F3455A">
                            <w:pPr>
                              <w:pStyle w:val="NoSpacing"/>
                              <w:jc w:val="center"/>
                              <w:rPr>
                                <w:color w:val="595959" w:themeColor="text1" w:themeTint="A6"/>
                                <w:sz w:val="18"/>
                                <w:szCs w:val="18"/>
                              </w:rPr>
                            </w:pPr>
                          </w:p>
                          <w:p w14:paraId="0C7E58C3" w14:textId="77777777" w:rsidR="00C6484F" w:rsidRDefault="00C6484F" w:rsidP="00F3455A">
                            <w:pPr>
                              <w:pStyle w:val="NoSpacing"/>
                              <w:jc w:val="center"/>
                              <w:rPr>
                                <w:color w:val="595959" w:themeColor="text1" w:themeTint="A6"/>
                                <w:sz w:val="18"/>
                                <w:szCs w:val="18"/>
                              </w:rPr>
                            </w:pPr>
                          </w:p>
                          <w:p w14:paraId="661FE669" w14:textId="77777777" w:rsidR="00C6484F" w:rsidRDefault="00C6484F" w:rsidP="00F3455A">
                            <w:pPr>
                              <w:pStyle w:val="NoSpacing"/>
                              <w:jc w:val="center"/>
                              <w:rPr>
                                <w:color w:val="595959" w:themeColor="text1" w:themeTint="A6"/>
                                <w:sz w:val="18"/>
                                <w:szCs w:val="18"/>
                              </w:rPr>
                            </w:pPr>
                          </w:p>
                          <w:p w14:paraId="70D74579" w14:textId="77777777" w:rsidR="00C6484F" w:rsidRDefault="00C6484F" w:rsidP="00F3455A">
                            <w:pPr>
                              <w:pStyle w:val="NoSpacing"/>
                              <w:jc w:val="center"/>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2E74A891" id="Text Box 152" o:spid="_x0000_s1028" type="#_x0000_t202" style="position:absolute;left:0;text-align:left;margin-left:12.6pt;margin-top:619.2pt;width:8in;height:119.4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" filled="f" stroked="f" strokeweight=".5pt">
                <v:textbox inset="126pt,0,54pt,0">
                  <w:txbxContent>
                    <w:sdt>
                      <w:sdtPr>
                        <w:rPr>
                          <w:color w:val="595959" w:themeColor="text1" w:themeTint="A6"/>
                          <w:sz w:val="28"/>
                          <w:szCs w:val="28"/>
                        </w:rPr>
                        <w:alias w:val="Author"/>
                        <w:tag w:val=""/>
                        <w:id w:val="-1523322915"/>
                        <w:dataBinding w:prefixMappings="xmlns:ns0='http://purl.org/dc/elements/1.1/' xmlns:ns1='http://schemas.openxmlformats.org/package/2006/metadata/core-properties' " w:xpath="/ns1:coreProperties[1]/ns0:creator[1]" w:storeItemID="{6C3C8BC8-F283-45AE-878A-BAB7291924A1}"/>
                        <w:text/>
                      </w:sdtPr>
                      <w:sdtContent>
                        <w:p w14:paraId="59F3C95F" w14:textId="77777777" w:rsidR="00C60445" w:rsidRDefault="00F77513" w:rsidP="00F3455A">
                          <w:pPr>
                            <w:pStyle w:val="NoSpacing"/>
                            <w:jc w:val="center"/>
                            <w:rPr>
                              <w:color w:val="595959" w:themeColor="text1" w:themeTint="A6"/>
                              <w:sz w:val="28"/>
                              <w:szCs w:val="28"/>
                            </w:rPr>
                          </w:pPr>
                          <w:r>
                            <w:rPr>
                              <w:color w:val="595959" w:themeColor="text1" w:themeTint="A6"/>
                              <w:sz w:val="28"/>
                              <w:szCs w:val="28"/>
                            </w:rPr>
                            <w:t>CIAN WALKER</w:t>
                          </w:r>
                        </w:p>
                      </w:sdtContent>
                    </w:sdt>
                    <w:p w14:paraId="7881168D" w14:textId="77777777" w:rsidR="00C60445" w:rsidRDefault="00C60445" w:rsidP="00F3455A">
                      <w:pPr>
                        <w:pStyle w:val="NoSpacing"/>
                        <w:jc w:val="center"/>
                        <w:rPr>
                          <w:color w:val="595959" w:themeColor="text1" w:themeTint="A6"/>
                          <w:sz w:val="18"/>
                          <w:szCs w:val="18"/>
                        </w:rPr>
                      </w:pPr>
                    </w:p>
                    <w:sdt>
                      <w:sdtPr>
                        <w:alias w:val="Company E-mail"/>
                        <w:tag w:val=""/>
                        <w:id w:val="1420139047"/>
                        <w:dataBinding w:prefixMappings="xmlns:ns0='http://schemas.microsoft.com/office/2006/coverPageProps' " w:xpath="/ns0:CoverPageProperties[1]/ns0:CompanyEmail[1]" w:storeItemID="{55AF091B-3C7A-41E3-B477-F2FDAA23CFDA}"/>
                        <w:text/>
                      </w:sdtPr>
                      <w:sdtContent>
                        <w:p w14:paraId="0B4B25A6" w14:textId="626B3311" w:rsidR="00C6484F" w:rsidRPr="00F3455A" w:rsidRDefault="000863C6" w:rsidP="00C6484F">
                          <w:pPr>
                            <w:jc w:val="center"/>
                          </w:pPr>
                          <w:r>
                            <w:t>10021419@mydbs.ie</w:t>
                          </w:r>
                        </w:p>
                      </w:sdtContent>
                    </w:sdt>
                    <w:p w14:paraId="5CEFFFAF" w14:textId="77777777" w:rsidR="00C6484F" w:rsidRDefault="00C6484F" w:rsidP="00F3455A">
                      <w:pPr>
                        <w:pStyle w:val="NoSpacing"/>
                        <w:jc w:val="center"/>
                        <w:rPr>
                          <w:color w:val="595959" w:themeColor="text1" w:themeTint="A6"/>
                          <w:sz w:val="18"/>
                          <w:szCs w:val="18"/>
                        </w:rPr>
                      </w:pPr>
                    </w:p>
                    <w:sdt>
                      <w:sdtPr>
                        <w:alias w:val="Publish Date"/>
                        <w:tag w:val=""/>
                        <w:id w:val="1112786338"/>
                        <w:dataBinding w:prefixMappings="xmlns:ns0='http://schemas.microsoft.com/office/2006/coverPageProps' " w:xpath="/ns0:CoverPageProperties[1]/ns0:PublishDate[1]" w:storeItemID="{55AF091B-3C7A-41E3-B477-F2FDAA23CFDA}"/>
                        <w:date w:fullDate="2022-09-26T00:00:00Z">
                          <w:dateFormat w:val="dd/MM/yyyy"/>
                          <w:lid w:val="en-IE"/>
                          <w:storeMappedDataAs w:val="dateTime"/>
                          <w:calendar w:val="gregorian"/>
                        </w:date>
                      </w:sdtPr>
                      <w:sdtContent>
                        <w:p w14:paraId="7E30C71E" w14:textId="3EE5F01F" w:rsidR="002933AB" w:rsidRDefault="00962BD1" w:rsidP="002933AB">
                          <w:pPr>
                            <w:jc w:val="center"/>
                          </w:pPr>
                          <w:r>
                            <w:t>26/09/2022</w:t>
                          </w:r>
                        </w:p>
                      </w:sdtContent>
                    </w:sdt>
                    <w:p w14:paraId="3053D557" w14:textId="77777777" w:rsidR="00C6484F" w:rsidRDefault="00C6484F" w:rsidP="00F3455A">
                      <w:pPr>
                        <w:pStyle w:val="NoSpacing"/>
                        <w:jc w:val="center"/>
                        <w:rPr>
                          <w:color w:val="595959" w:themeColor="text1" w:themeTint="A6"/>
                          <w:sz w:val="18"/>
                          <w:szCs w:val="18"/>
                        </w:rPr>
                      </w:pPr>
                    </w:p>
                    <w:p w14:paraId="1B2C45CC" w14:textId="77777777" w:rsidR="00C6484F" w:rsidRDefault="00C6484F" w:rsidP="00F3455A">
                      <w:pPr>
                        <w:pStyle w:val="NoSpacing"/>
                        <w:jc w:val="center"/>
                        <w:rPr>
                          <w:color w:val="595959" w:themeColor="text1" w:themeTint="A6"/>
                          <w:sz w:val="18"/>
                          <w:szCs w:val="18"/>
                        </w:rPr>
                      </w:pPr>
                    </w:p>
                    <w:p w14:paraId="0C7E58C3" w14:textId="77777777" w:rsidR="00C6484F" w:rsidRDefault="00C6484F" w:rsidP="00F3455A">
                      <w:pPr>
                        <w:pStyle w:val="NoSpacing"/>
                        <w:jc w:val="center"/>
                        <w:rPr>
                          <w:color w:val="595959" w:themeColor="text1" w:themeTint="A6"/>
                          <w:sz w:val="18"/>
                          <w:szCs w:val="18"/>
                        </w:rPr>
                      </w:pPr>
                    </w:p>
                    <w:p w14:paraId="661FE669" w14:textId="77777777" w:rsidR="00C6484F" w:rsidRDefault="00C6484F" w:rsidP="00F3455A">
                      <w:pPr>
                        <w:pStyle w:val="NoSpacing"/>
                        <w:jc w:val="center"/>
                        <w:rPr>
                          <w:color w:val="595959" w:themeColor="text1" w:themeTint="A6"/>
                          <w:sz w:val="18"/>
                          <w:szCs w:val="18"/>
                        </w:rPr>
                      </w:pPr>
                    </w:p>
                    <w:p w14:paraId="70D74579" w14:textId="77777777" w:rsidR="00C6484F" w:rsidRDefault="00C6484F" w:rsidP="00F3455A">
                      <w:pPr>
                        <w:pStyle w:val="NoSpacing"/>
                        <w:jc w:val="center"/>
                        <w:rPr>
                          <w:color w:val="595959" w:themeColor="text1" w:themeTint="A6"/>
                          <w:sz w:val="18"/>
                          <w:szCs w:val="18"/>
                        </w:rPr>
                      </w:pPr>
                    </w:p>
                  </w:txbxContent>
                </v:textbox>
                <w10:wrap type="square" anchorx="page" anchory="page"/>
              </v:shape>
            </w:pict>
          </mc:Fallback>
        </mc:AlternateContent>
      </w:r>
    </w:p>
    <w:p w14:paraId="43A6A6A6" w14:textId="77777777" w:rsidR="00F3455A" w:rsidRPr="00F3455A" w:rsidRDefault="00F3455A" w:rsidP="00F3455A"/>
    <w:sdt>
      <w:sdtPr>
        <w:rPr>
          <w:rFonts w:asciiTheme="minorHAnsi" w:eastAsiaTheme="minorHAnsi" w:hAnsiTheme="minorHAnsi" w:cstheme="minorBidi"/>
          <w:color w:val="auto"/>
          <w:sz w:val="22"/>
          <w:szCs w:val="22"/>
        </w:rPr>
        <w:id w:val="-1259515095"/>
        <w:docPartObj>
          <w:docPartGallery w:val="Table of Contents"/>
          <w:docPartUnique/>
        </w:docPartObj>
      </w:sdtPr>
      <w:sdtEndPr>
        <w:rPr>
          <w:b/>
          <w:bCs/>
          <w:noProof/>
        </w:rPr>
      </w:sdtEndPr>
      <w:sdtContent>
        <w:p w14:paraId="6B5402E5" w14:textId="77777777" w:rsidR="003759BC" w:rsidRDefault="003759BC" w:rsidP="00BC3405">
          <w:pPr>
            <w:pStyle w:val="Heading1"/>
          </w:pPr>
          <w:r>
            <w:t>Contents</w:t>
          </w:r>
        </w:p>
        <w:p w14:paraId="11000E2B" w14:textId="3395D489" w:rsidR="003759BC" w:rsidRDefault="003759BC">
          <w:pPr>
            <w:pStyle w:val="TOC1"/>
            <w:tabs>
              <w:tab w:val="left" w:pos="440"/>
              <w:tab w:val="right" w:leader="dot" w:pos="9016"/>
            </w:tabs>
            <w:rPr>
              <w:noProof/>
            </w:rPr>
          </w:pPr>
          <w:r>
            <w:fldChar w:fldCharType="begin"/>
          </w:r>
          <w:r>
            <w:instrText xml:space="preserve"> TOC \o "1-3" \h \z \u </w:instrText>
          </w:r>
          <w:r>
            <w:fldChar w:fldCharType="separate"/>
          </w:r>
          <w:hyperlink w:anchor="_Toc510820292" w:history="1">
            <w:r w:rsidRPr="008B4B03">
              <w:rPr>
                <w:rStyle w:val="Hyperlink"/>
                <w:noProof/>
              </w:rPr>
              <w:t>1.</w:t>
            </w:r>
            <w:r>
              <w:rPr>
                <w:noProof/>
              </w:rPr>
              <w:tab/>
            </w:r>
            <w:r w:rsidRPr="008B4B03">
              <w:rPr>
                <w:rStyle w:val="Hyperlink"/>
                <w:noProof/>
              </w:rPr>
              <w:t>Introduction</w:t>
            </w:r>
            <w:r>
              <w:rPr>
                <w:noProof/>
                <w:webHidden/>
              </w:rPr>
              <w:tab/>
            </w:r>
            <w:r>
              <w:rPr>
                <w:noProof/>
                <w:webHidden/>
              </w:rPr>
              <w:fldChar w:fldCharType="begin"/>
            </w:r>
            <w:r>
              <w:rPr>
                <w:noProof/>
                <w:webHidden/>
              </w:rPr>
              <w:instrText xml:space="preserve"> PAGEREF _Toc510820292 \h </w:instrText>
            </w:r>
            <w:r>
              <w:rPr>
                <w:noProof/>
                <w:webHidden/>
              </w:rPr>
            </w:r>
            <w:r>
              <w:rPr>
                <w:noProof/>
                <w:webHidden/>
              </w:rPr>
              <w:fldChar w:fldCharType="separate"/>
            </w:r>
            <w:r w:rsidR="009411EA">
              <w:rPr>
                <w:noProof/>
                <w:webHidden/>
              </w:rPr>
              <w:t>2</w:t>
            </w:r>
            <w:r>
              <w:rPr>
                <w:noProof/>
                <w:webHidden/>
              </w:rPr>
              <w:fldChar w:fldCharType="end"/>
            </w:r>
          </w:hyperlink>
        </w:p>
        <w:p w14:paraId="4A2C4E94" w14:textId="4F829037" w:rsidR="003759BC" w:rsidRDefault="00000000">
          <w:pPr>
            <w:pStyle w:val="TOC1"/>
            <w:tabs>
              <w:tab w:val="left" w:pos="440"/>
              <w:tab w:val="right" w:leader="dot" w:pos="9016"/>
            </w:tabs>
            <w:rPr>
              <w:noProof/>
            </w:rPr>
          </w:pPr>
          <w:hyperlink w:anchor="_Toc510820293" w:history="1">
            <w:r w:rsidR="003759BC" w:rsidRPr="008B4B03">
              <w:rPr>
                <w:rStyle w:val="Hyperlink"/>
                <w:noProof/>
              </w:rPr>
              <w:t>2.</w:t>
            </w:r>
            <w:r w:rsidR="003759BC">
              <w:rPr>
                <w:noProof/>
              </w:rPr>
              <w:tab/>
            </w:r>
            <w:r w:rsidR="003759BC" w:rsidRPr="008B4B03">
              <w:rPr>
                <w:rStyle w:val="Hyperlink"/>
                <w:noProof/>
              </w:rPr>
              <w:t>Project Scope and Objectives</w:t>
            </w:r>
            <w:r w:rsidR="003759BC">
              <w:rPr>
                <w:noProof/>
                <w:webHidden/>
              </w:rPr>
              <w:tab/>
            </w:r>
            <w:r w:rsidR="00FA39DC">
              <w:rPr>
                <w:noProof/>
                <w:webHidden/>
              </w:rPr>
              <w:t>3</w:t>
            </w:r>
          </w:hyperlink>
        </w:p>
        <w:p w14:paraId="20CF5E22" w14:textId="10B8E775" w:rsidR="003759BC" w:rsidRDefault="00000000">
          <w:pPr>
            <w:pStyle w:val="TOC1"/>
            <w:tabs>
              <w:tab w:val="left" w:pos="440"/>
              <w:tab w:val="right" w:leader="dot" w:pos="9016"/>
            </w:tabs>
            <w:rPr>
              <w:noProof/>
            </w:rPr>
          </w:pPr>
          <w:hyperlink w:anchor="_Toc510820294" w:history="1">
            <w:r w:rsidR="003759BC" w:rsidRPr="008B4B03">
              <w:rPr>
                <w:rStyle w:val="Hyperlink"/>
                <w:noProof/>
              </w:rPr>
              <w:t>3.</w:t>
            </w:r>
            <w:r w:rsidR="003759BC">
              <w:rPr>
                <w:noProof/>
              </w:rPr>
              <w:tab/>
            </w:r>
            <w:r w:rsidR="003759BC" w:rsidRPr="008B4B03">
              <w:rPr>
                <w:rStyle w:val="Hyperlink"/>
                <w:noProof/>
              </w:rPr>
              <w:t>Student’s Learning Objectives</w:t>
            </w:r>
            <w:r w:rsidR="0095394D">
              <w:rPr>
                <w:rStyle w:val="Hyperlink"/>
                <w:noProof/>
              </w:rPr>
              <w:t xml:space="preserve"> &amp; </w:t>
            </w:r>
            <w:r w:rsidR="0095394D" w:rsidRPr="0095394D">
              <w:rPr>
                <w:rStyle w:val="Hyperlink"/>
                <w:noProof/>
              </w:rPr>
              <w:t>Technical Specification</w:t>
            </w:r>
            <w:r w:rsidR="003759BC">
              <w:rPr>
                <w:noProof/>
                <w:webHidden/>
              </w:rPr>
              <w:tab/>
            </w:r>
            <w:r w:rsidR="00FA39DC">
              <w:rPr>
                <w:noProof/>
                <w:webHidden/>
              </w:rPr>
              <w:t>3</w:t>
            </w:r>
          </w:hyperlink>
        </w:p>
        <w:p w14:paraId="12525FD0" w14:textId="6510485E" w:rsidR="003759BC" w:rsidRDefault="00435D16">
          <w:pPr>
            <w:pStyle w:val="TOC1"/>
            <w:tabs>
              <w:tab w:val="left" w:pos="440"/>
              <w:tab w:val="right" w:leader="dot" w:pos="9016"/>
            </w:tabs>
            <w:rPr>
              <w:noProof/>
            </w:rPr>
          </w:pPr>
          <w:r>
            <w:t>4</w:t>
          </w:r>
          <w:hyperlink w:anchor="_Toc510820296" w:history="1">
            <w:r w:rsidR="003759BC" w:rsidRPr="008B4B03">
              <w:rPr>
                <w:rStyle w:val="Hyperlink"/>
                <w:noProof/>
              </w:rPr>
              <w:t>.</w:t>
            </w:r>
            <w:r w:rsidR="003759BC">
              <w:rPr>
                <w:noProof/>
              </w:rPr>
              <w:tab/>
            </w:r>
            <w:r w:rsidR="003759BC" w:rsidRPr="008B4B03">
              <w:rPr>
                <w:rStyle w:val="Hyperlink"/>
                <w:noProof/>
              </w:rPr>
              <w:t>Project Plan</w:t>
            </w:r>
            <w:r w:rsidR="003759BC">
              <w:rPr>
                <w:noProof/>
                <w:webHidden/>
              </w:rPr>
              <w:tab/>
            </w:r>
            <w:r w:rsidR="00552F56">
              <w:rPr>
                <w:noProof/>
                <w:webHidden/>
              </w:rPr>
              <w:t>5</w:t>
            </w:r>
          </w:hyperlink>
        </w:p>
        <w:p w14:paraId="7D32590B" w14:textId="0E17CC0A" w:rsidR="003759BC" w:rsidRDefault="00000000">
          <w:pPr>
            <w:pStyle w:val="TOC1"/>
            <w:tabs>
              <w:tab w:val="left" w:pos="440"/>
              <w:tab w:val="right" w:leader="dot" w:pos="9016"/>
            </w:tabs>
            <w:rPr>
              <w:noProof/>
            </w:rPr>
          </w:pPr>
          <w:hyperlink w:anchor="_Toc510820297" w:history="1">
            <w:r w:rsidR="00435D16">
              <w:rPr>
                <w:rStyle w:val="Hyperlink"/>
                <w:noProof/>
              </w:rPr>
              <w:t>5</w:t>
            </w:r>
            <w:r w:rsidR="003759BC" w:rsidRPr="008B4B03">
              <w:rPr>
                <w:rStyle w:val="Hyperlink"/>
                <w:noProof/>
              </w:rPr>
              <w:t>.</w:t>
            </w:r>
            <w:r w:rsidR="003759BC">
              <w:rPr>
                <w:noProof/>
              </w:rPr>
              <w:tab/>
            </w:r>
            <w:r w:rsidR="003759BC" w:rsidRPr="008B4B03">
              <w:rPr>
                <w:rStyle w:val="Hyperlink"/>
                <w:noProof/>
              </w:rPr>
              <w:t>Conclusion</w:t>
            </w:r>
            <w:r w:rsidR="003759BC">
              <w:rPr>
                <w:noProof/>
                <w:webHidden/>
              </w:rPr>
              <w:tab/>
            </w:r>
            <w:r w:rsidR="00552F56">
              <w:rPr>
                <w:noProof/>
                <w:webHidden/>
              </w:rPr>
              <w:t>5</w:t>
            </w:r>
          </w:hyperlink>
        </w:p>
        <w:p w14:paraId="0F8EFAD4" w14:textId="5F0E6E40" w:rsidR="003759BC" w:rsidRDefault="00000000">
          <w:pPr>
            <w:pStyle w:val="TOC1"/>
            <w:tabs>
              <w:tab w:val="left" w:pos="440"/>
              <w:tab w:val="right" w:leader="dot" w:pos="9016"/>
            </w:tabs>
            <w:rPr>
              <w:noProof/>
            </w:rPr>
          </w:pPr>
          <w:hyperlink w:anchor="_Toc510820298" w:history="1">
            <w:r w:rsidR="00435D16">
              <w:rPr>
                <w:rStyle w:val="Hyperlink"/>
                <w:noProof/>
              </w:rPr>
              <w:t>6</w:t>
            </w:r>
            <w:r w:rsidR="003759BC" w:rsidRPr="008B4B03">
              <w:rPr>
                <w:rStyle w:val="Hyperlink"/>
                <w:noProof/>
              </w:rPr>
              <w:t>.</w:t>
            </w:r>
            <w:r w:rsidR="003759BC">
              <w:rPr>
                <w:noProof/>
              </w:rPr>
              <w:tab/>
            </w:r>
            <w:r w:rsidR="003759BC" w:rsidRPr="008B4B03">
              <w:rPr>
                <w:rStyle w:val="Hyperlink"/>
                <w:noProof/>
              </w:rPr>
              <w:t>References / Bibliography</w:t>
            </w:r>
            <w:r w:rsidR="003759BC">
              <w:rPr>
                <w:noProof/>
                <w:webHidden/>
              </w:rPr>
              <w:tab/>
            </w:r>
            <w:r w:rsidR="00552F56">
              <w:rPr>
                <w:noProof/>
                <w:webHidden/>
              </w:rPr>
              <w:t>5</w:t>
            </w:r>
          </w:hyperlink>
        </w:p>
        <w:p w14:paraId="7B3945FE" w14:textId="77777777" w:rsidR="003759BC" w:rsidRDefault="003759BC">
          <w:pPr>
            <w:pBdr>
              <w:bottom w:val="single" w:sz="12" w:space="1" w:color="auto"/>
            </w:pBdr>
          </w:pPr>
          <w:r>
            <w:rPr>
              <w:b/>
              <w:bCs/>
              <w:noProof/>
            </w:rPr>
            <w:fldChar w:fldCharType="end"/>
          </w:r>
        </w:p>
      </w:sdtContent>
    </w:sdt>
    <w:p w14:paraId="2C8C549D" w14:textId="5A9A1116" w:rsidR="00756EDC" w:rsidRDefault="00756EDC"/>
    <w:p w14:paraId="0E9B5E63" w14:textId="77777777" w:rsidR="00756EDC" w:rsidRDefault="00756EDC"/>
    <w:p w14:paraId="5AA61EE6" w14:textId="106AE5E3" w:rsidR="00756EDC" w:rsidRDefault="00756EDC"/>
    <w:p w14:paraId="7001E26B" w14:textId="2FE9AE8A" w:rsidR="00552F56" w:rsidRDefault="00552F56"/>
    <w:p w14:paraId="32D9AB3E" w14:textId="638B2B75" w:rsidR="00552F56" w:rsidRDefault="00552F56"/>
    <w:p w14:paraId="6D0F21B6" w14:textId="788D26C5" w:rsidR="00552F56" w:rsidRDefault="00552F56"/>
    <w:p w14:paraId="5A1543E2" w14:textId="7CDA19BA" w:rsidR="00552F56" w:rsidRDefault="00552F56"/>
    <w:p w14:paraId="5619F299" w14:textId="3C7CC581" w:rsidR="00552F56" w:rsidRDefault="00552F56"/>
    <w:p w14:paraId="19B1AB40" w14:textId="5003715E" w:rsidR="00552F56" w:rsidRDefault="00552F56"/>
    <w:p w14:paraId="2F21090D" w14:textId="216512C3" w:rsidR="00552F56" w:rsidRDefault="00552F56"/>
    <w:p w14:paraId="3D8D90EA" w14:textId="7AFD452F" w:rsidR="00552F56" w:rsidRDefault="00552F56"/>
    <w:p w14:paraId="615416A8" w14:textId="71F60B29" w:rsidR="00552F56" w:rsidRDefault="00552F56"/>
    <w:p w14:paraId="071725D3" w14:textId="1E12C1EE" w:rsidR="00552F56" w:rsidRDefault="00552F56"/>
    <w:p w14:paraId="50A69CBB" w14:textId="22D78089" w:rsidR="00552F56" w:rsidRDefault="00552F56"/>
    <w:p w14:paraId="406AD000" w14:textId="77777777" w:rsidR="00552F56" w:rsidRDefault="00552F56"/>
    <w:p w14:paraId="37E54153" w14:textId="77777777" w:rsidR="00756EDC" w:rsidRDefault="00756EDC"/>
    <w:p w14:paraId="55BFC0C2" w14:textId="77777777" w:rsidR="00756EDC" w:rsidRDefault="00756EDC"/>
    <w:p w14:paraId="13503E84" w14:textId="77777777" w:rsidR="00F3455A" w:rsidRDefault="0075558D" w:rsidP="0075558D">
      <w:pPr>
        <w:pStyle w:val="Heading1"/>
        <w:numPr>
          <w:ilvl w:val="0"/>
          <w:numId w:val="1"/>
        </w:numPr>
        <w:spacing w:after="120"/>
        <w:ind w:left="714" w:hanging="357"/>
      </w:pPr>
      <w:bookmarkStart w:id="0" w:name="_Toc510820292"/>
      <w:r>
        <w:t>Introduction</w:t>
      </w:r>
      <w:bookmarkEnd w:id="0"/>
    </w:p>
    <w:p w14:paraId="50474A99" w14:textId="77777777" w:rsidR="00795B5C" w:rsidRDefault="00795B5C" w:rsidP="00BA57CA"/>
    <w:p w14:paraId="3DDEF60B" w14:textId="23DF803C" w:rsidR="00ED5CAD" w:rsidRDefault="00ED5CAD" w:rsidP="00BA57CA">
      <w:r>
        <w:t>Currently; the</w:t>
      </w:r>
      <w:r w:rsidR="007A0CCD">
        <w:t>re are two</w:t>
      </w:r>
      <w:r>
        <w:t xml:space="preserve"> method</w:t>
      </w:r>
      <w:r w:rsidR="007A0CCD">
        <w:t>s</w:t>
      </w:r>
      <w:r>
        <w:t xml:space="preserve"> of</w:t>
      </w:r>
      <w:r w:rsidR="007A0CCD">
        <w:t xml:space="preserve"> prescribing and retrieving medicines in the Republic of Ireland</w:t>
      </w:r>
      <w:r w:rsidR="00617635">
        <w:t>:</w:t>
      </w:r>
    </w:p>
    <w:p w14:paraId="7B2CF4BA" w14:textId="49FAAFEC" w:rsidR="00617635" w:rsidRDefault="00617635" w:rsidP="00BA57CA">
      <w:pPr>
        <w:pStyle w:val="ListParagraph"/>
        <w:numPr>
          <w:ilvl w:val="0"/>
          <w:numId w:val="3"/>
        </w:numPr>
      </w:pPr>
      <w:r>
        <w:t>A hard paper copy can be brought and retained (in  the case of recurring prescriptions) to any given pharmacy.</w:t>
      </w:r>
    </w:p>
    <w:p w14:paraId="313BDFB4" w14:textId="2D882C6B" w:rsidR="00617635" w:rsidRDefault="00617635" w:rsidP="00BA57CA">
      <w:pPr>
        <w:pStyle w:val="ListParagraph"/>
        <w:numPr>
          <w:ilvl w:val="0"/>
          <w:numId w:val="3"/>
        </w:numPr>
      </w:pPr>
      <w:r>
        <w:t>General Practitioner surgeries can issue a prescription via email</w:t>
      </w:r>
      <w:r w:rsidR="00A43464">
        <w:t xml:space="preserve"> to one specific pharmacy</w:t>
      </w:r>
      <w:r w:rsidR="00BA57CA">
        <w:t>.</w:t>
      </w:r>
    </w:p>
    <w:p w14:paraId="45F39880" w14:textId="28509CD4" w:rsidR="007F51A2" w:rsidRDefault="005859DE" w:rsidP="00BA57CA">
      <w:r>
        <w:t xml:space="preserve">This is a cumbersome process, but it is particularly inconvenient for those who have recurring prescriptions, who have to travel </w:t>
      </w:r>
      <w:r w:rsidR="007C401D">
        <w:t xml:space="preserve">midweek </w:t>
      </w:r>
      <w:r>
        <w:t xml:space="preserve">for business regularly, or both. </w:t>
      </w:r>
    </w:p>
    <w:p w14:paraId="688206E1" w14:textId="72E5D981" w:rsidR="007C401D" w:rsidRDefault="007F51A2" w:rsidP="00BA57CA">
      <w:r>
        <w:t>In  2018, Ireland’s Health Information and Quality Authority</w:t>
      </w:r>
      <w:r w:rsidR="00A87512">
        <w:t xml:space="preserve"> (HIQA) followed up on earlier research in 2012</w:t>
      </w:r>
      <w:r w:rsidR="007C401D">
        <w:t xml:space="preserve"> (which emphasised a reduction in prescribing errors more so than convenience as a strategic</w:t>
      </w:r>
      <w:r w:rsidR="00A87512">
        <w:t xml:space="preserve"> </w:t>
      </w:r>
      <w:r w:rsidR="007C401D">
        <w:t xml:space="preserve">goal) </w:t>
      </w:r>
      <w:r w:rsidR="00A87512">
        <w:t>by outputting two reports.</w:t>
      </w:r>
      <w:r>
        <w:t xml:space="preserve"> </w:t>
      </w:r>
    </w:p>
    <w:p w14:paraId="5C1CDEDC" w14:textId="40279A2C" w:rsidR="00BA57CA" w:rsidRDefault="00A87512" w:rsidP="00BA57CA">
      <w:r>
        <w:t>The f</w:t>
      </w:r>
      <w:r w:rsidR="007F51A2">
        <w:t>irst</w:t>
      </w:r>
      <w:r>
        <w:t xml:space="preserve"> report</w:t>
      </w:r>
      <w:r w:rsidR="007F51A2">
        <w:t xml:space="preserve"> conducted an international review of ePrescribing </w:t>
      </w:r>
      <w:r>
        <w:t xml:space="preserve">adoption in Scandinavia, the Baltics, the United Kingdom, and the Benelux before expanding it’s scope of inquiry to the USA, New Zealand, and Australia. </w:t>
      </w:r>
      <w:r w:rsidR="00E20614">
        <w:t>It found that:</w:t>
      </w:r>
    </w:p>
    <w:p w14:paraId="4A52537D" w14:textId="0CFD67D8" w:rsidR="00E20614" w:rsidRDefault="00E20614" w:rsidP="00E20614">
      <w:pPr>
        <w:jc w:val="center"/>
        <w:rPr>
          <w:i/>
          <w:iCs/>
        </w:rPr>
      </w:pPr>
      <w:r w:rsidRPr="00E20614">
        <w:rPr>
          <w:i/>
          <w:iCs/>
        </w:rPr>
        <w:t>“Successful ePrescribing programmes typically balance local and national needs, continually sharing a clear national vision that also meets important local requirements. To ensure stakeholders’ commitment to the programme, GPs, community pharmacists, vendors and others may need to participate more fully in designing and testing the service to ensure their needs are full met.”</w:t>
      </w:r>
    </w:p>
    <w:p w14:paraId="7E4085A3" w14:textId="028163FC" w:rsidR="0069736A" w:rsidRDefault="00E20614" w:rsidP="00E20614">
      <w:r>
        <w:t xml:space="preserve">The second report </w:t>
      </w:r>
      <w:r w:rsidR="0069736A">
        <w:t>generated six recommendational areas for the rollout of an ePrescribing infrastructure in Ireland and emphasis</w:t>
      </w:r>
      <w:r w:rsidR="00B67234">
        <w:t>ed:</w:t>
      </w:r>
    </w:p>
    <w:p w14:paraId="38E56914" w14:textId="06B878EA" w:rsidR="00B67234" w:rsidRDefault="00B67234" w:rsidP="00B67234">
      <w:pPr>
        <w:pStyle w:val="ListParagraph"/>
        <w:numPr>
          <w:ilvl w:val="0"/>
          <w:numId w:val="4"/>
        </w:numPr>
      </w:pPr>
      <w:r>
        <w:t>Roadmap and Legislative Requirements</w:t>
      </w:r>
    </w:p>
    <w:p w14:paraId="513DF7C9" w14:textId="7289F7DE" w:rsidR="00B67234" w:rsidRDefault="00B67234" w:rsidP="00B67234">
      <w:pPr>
        <w:pStyle w:val="ListParagraph"/>
        <w:numPr>
          <w:ilvl w:val="0"/>
          <w:numId w:val="4"/>
        </w:numPr>
      </w:pPr>
      <w:r>
        <w:t>Governance</w:t>
      </w:r>
    </w:p>
    <w:p w14:paraId="31F6FB0E" w14:textId="4A5824A6" w:rsidR="00B67234" w:rsidRDefault="00B67234" w:rsidP="00B67234">
      <w:pPr>
        <w:pStyle w:val="ListParagraph"/>
        <w:numPr>
          <w:ilvl w:val="0"/>
          <w:numId w:val="4"/>
        </w:numPr>
      </w:pPr>
      <w:r>
        <w:t>Data Privacy</w:t>
      </w:r>
    </w:p>
    <w:p w14:paraId="3282D809" w14:textId="5B3405FF" w:rsidR="00B67234" w:rsidRDefault="00B67234" w:rsidP="00B67234">
      <w:pPr>
        <w:pStyle w:val="ListParagraph"/>
        <w:numPr>
          <w:ilvl w:val="0"/>
          <w:numId w:val="4"/>
        </w:numPr>
      </w:pPr>
      <w:r>
        <w:t>Stakeholder and Communication Strategy</w:t>
      </w:r>
    </w:p>
    <w:p w14:paraId="76594EE1" w14:textId="3E3EF303" w:rsidR="00B67234" w:rsidRDefault="00B67234" w:rsidP="00B67234">
      <w:pPr>
        <w:pStyle w:val="ListParagraph"/>
        <w:numPr>
          <w:ilvl w:val="0"/>
          <w:numId w:val="4"/>
        </w:numPr>
      </w:pPr>
      <w:r>
        <w:t>Standards-Based Approach</w:t>
      </w:r>
    </w:p>
    <w:p w14:paraId="0FFD888B" w14:textId="34C7C24F" w:rsidR="00B67234" w:rsidRDefault="00B67234" w:rsidP="00B67234">
      <w:pPr>
        <w:pStyle w:val="ListParagraph"/>
        <w:numPr>
          <w:ilvl w:val="0"/>
          <w:numId w:val="4"/>
        </w:numPr>
      </w:pPr>
      <w:r>
        <w:t xml:space="preserve">Phased Implementation </w:t>
      </w:r>
    </w:p>
    <w:p w14:paraId="0B3F2D60" w14:textId="62BF12F7" w:rsidR="009961CD" w:rsidRDefault="009961CD" w:rsidP="00341221">
      <w:r>
        <w:t>Now that the COVID-19 pandemic is abating, the issue of</w:t>
      </w:r>
      <w:r w:rsidR="0038064D">
        <w:t xml:space="preserve"> developing an</w:t>
      </w:r>
      <w:r>
        <w:t xml:space="preserve"> </w:t>
      </w:r>
      <w:r w:rsidR="0038064D">
        <w:t xml:space="preserve">Irish </w:t>
      </w:r>
      <w:r>
        <w:t>ePrescribing</w:t>
      </w:r>
      <w:r w:rsidR="0038064D">
        <w:t xml:space="preserve"> solution</w:t>
      </w:r>
      <w:r>
        <w:t xml:space="preserve"> is likely to tabled again imminently.</w:t>
      </w:r>
    </w:p>
    <w:p w14:paraId="74AD2B34" w14:textId="6AFD20B1" w:rsidR="0075558D" w:rsidRDefault="0075558D" w:rsidP="008E0D58"/>
    <w:p w14:paraId="0BDC0F94" w14:textId="144E5C30" w:rsidR="008E0D58" w:rsidRDefault="008E0D58" w:rsidP="008E0D58"/>
    <w:p w14:paraId="1D33527D" w14:textId="77777777" w:rsidR="008E0D58" w:rsidRDefault="008E0D58" w:rsidP="008E0D58"/>
    <w:p w14:paraId="497C6E98" w14:textId="6EB932AC" w:rsidR="008E0D58" w:rsidRDefault="008E0D58" w:rsidP="008E0D58"/>
    <w:p w14:paraId="51D9D257" w14:textId="77777777" w:rsidR="008E0D58" w:rsidRDefault="008E0D58" w:rsidP="008E0D58"/>
    <w:p w14:paraId="60706768" w14:textId="66002815" w:rsidR="008E0D58" w:rsidRDefault="008E0D58" w:rsidP="008E0D58"/>
    <w:p w14:paraId="2F0EACA2" w14:textId="77777777" w:rsidR="008E0D58" w:rsidRDefault="008E0D58" w:rsidP="008E0D58"/>
    <w:p w14:paraId="325F65AC" w14:textId="77777777" w:rsidR="0075558D" w:rsidRDefault="0075558D" w:rsidP="0075558D">
      <w:pPr>
        <w:pStyle w:val="Heading1"/>
        <w:numPr>
          <w:ilvl w:val="0"/>
          <w:numId w:val="1"/>
        </w:numPr>
        <w:spacing w:after="120"/>
        <w:ind w:left="714" w:hanging="357"/>
      </w:pPr>
      <w:bookmarkStart w:id="1" w:name="_Toc510820293"/>
      <w:r>
        <w:lastRenderedPageBreak/>
        <w:t>Project Scope and Objectives</w:t>
      </w:r>
      <w:bookmarkEnd w:id="1"/>
    </w:p>
    <w:p w14:paraId="795A60B2" w14:textId="42D3FCB1" w:rsidR="008E0D58" w:rsidRDefault="008E0D58" w:rsidP="008E0D58">
      <w:r>
        <w:t xml:space="preserve">There is a pressing need for a stable, cloud-based portal where prescription records can be written </w:t>
      </w:r>
      <w:r w:rsidR="00306757">
        <w:t xml:space="preserve">by General Practitioners </w:t>
      </w:r>
      <w:r>
        <w:t>(and edited</w:t>
      </w:r>
      <w:r w:rsidR="00047FF0">
        <w:t>/deleted</w:t>
      </w:r>
      <w:r>
        <w:t xml:space="preserve">) into a secure, cloud-based database; and retrieved by any licensed pharmacist in the country, and in a way that respects consumer/patient privacy. </w:t>
      </w:r>
      <w:r w:rsidR="004F2DC5">
        <w:t xml:space="preserve">The various use case flows will be carried out by </w:t>
      </w:r>
      <w:r w:rsidR="004F2DC5">
        <w:t xml:space="preserve">authenticated users of </w:t>
      </w:r>
      <w:r w:rsidR="004F2DC5">
        <w:t xml:space="preserve">up to </w:t>
      </w:r>
      <w:r w:rsidR="004F2DC5">
        <w:t>three different kinds</w:t>
      </w:r>
      <w:r w:rsidR="004F2DC5">
        <w:t>:</w:t>
      </w:r>
      <w:r w:rsidR="004F2DC5">
        <w:t xml:space="preserve"> Physician</w:t>
      </w:r>
      <w:r w:rsidR="004F2DC5">
        <w:t xml:space="preserve"> and </w:t>
      </w:r>
      <w:r w:rsidR="004F2DC5">
        <w:t>Pharmacist</w:t>
      </w:r>
      <w:r w:rsidR="004F2DC5">
        <w:t xml:space="preserve"> for certain, with potential use cases and functionalities for </w:t>
      </w:r>
      <w:r w:rsidR="004F2DC5">
        <w:t>Consumer/Patient</w:t>
      </w:r>
      <w:r w:rsidR="004F2DC5">
        <w:t xml:space="preserve"> personas also. </w:t>
      </w:r>
    </w:p>
    <w:p w14:paraId="595B48EF" w14:textId="21078A3D" w:rsidR="00495DBB" w:rsidRDefault="00495DBB" w:rsidP="00495DBB">
      <w:pPr>
        <w:pStyle w:val="ListParagraph"/>
        <w:numPr>
          <w:ilvl w:val="0"/>
          <w:numId w:val="5"/>
        </w:numPr>
      </w:pPr>
      <w:r>
        <w:t>Portal</w:t>
      </w:r>
      <w:r w:rsidR="00A77E8E">
        <w:t xml:space="preserve"> &amp; User Interface</w:t>
      </w:r>
      <w:r w:rsidR="00775DE8">
        <w:t>:</w:t>
      </w:r>
      <w:r w:rsidR="00A77E8E">
        <w:t xml:space="preserve"> Needs to be</w:t>
      </w:r>
      <w:r w:rsidR="00306757">
        <w:t xml:space="preserve"> modern, interactive, and smooth with plenty of JavaScript to bring it up to modern UX standards.</w:t>
      </w:r>
    </w:p>
    <w:p w14:paraId="21C0ECE4" w14:textId="748A53D4" w:rsidR="00F62BDE" w:rsidRDefault="00F62BDE" w:rsidP="00495DBB">
      <w:pPr>
        <w:pStyle w:val="ListParagraph"/>
        <w:numPr>
          <w:ilvl w:val="0"/>
          <w:numId w:val="5"/>
        </w:numPr>
      </w:pPr>
      <w:r>
        <w:t>Users</w:t>
      </w:r>
      <w:r w:rsidR="008E2187">
        <w:t xml:space="preserve">, </w:t>
      </w:r>
      <w:r>
        <w:t>OAuth</w:t>
      </w:r>
      <w:r w:rsidR="008E2187">
        <w:t>, OpenID Connect</w:t>
      </w:r>
      <w:r w:rsidR="00306757">
        <w:t xml:space="preserve">: </w:t>
      </w:r>
      <w:r w:rsidR="00655625">
        <w:t xml:space="preserve">Initial User authentication </w:t>
      </w:r>
      <w:r w:rsidR="008E2187">
        <w:t xml:space="preserve">(OIDC) </w:t>
      </w:r>
      <w:r w:rsidR="00655625">
        <w:t xml:space="preserve">carried out that should query Physician Irish Medical Council numbers as well as Pharmaceutical Society of Ireland before creating these identity records before authorising access requests </w:t>
      </w:r>
      <w:r w:rsidR="008E2187">
        <w:t xml:space="preserve">(OAuth) </w:t>
      </w:r>
      <w:r w:rsidR="00655625">
        <w:t xml:space="preserve">against this directory. Again, </w:t>
      </w:r>
      <w:r w:rsidR="00F55A38">
        <w:t xml:space="preserve">consumer/patient flows to be developed in if project timescale and progress allows. </w:t>
      </w:r>
    </w:p>
    <w:p w14:paraId="17026F63" w14:textId="37797C74" w:rsidR="00495DBB" w:rsidRDefault="00495DBB" w:rsidP="00495DBB">
      <w:pPr>
        <w:pStyle w:val="ListParagraph"/>
        <w:numPr>
          <w:ilvl w:val="0"/>
          <w:numId w:val="5"/>
        </w:numPr>
      </w:pPr>
      <w:r>
        <w:t>CRUD APIs</w:t>
      </w:r>
      <w:r w:rsidR="00A77E8E">
        <w:t>:</w:t>
      </w:r>
      <w:r w:rsidR="00F55A38">
        <w:t xml:space="preserve"> The core code that orchestrates the operations behind these use cases. APIs that handle data transactions between the User Interface and the Database</w:t>
      </w:r>
      <w:r w:rsidR="008D3709">
        <w:t xml:space="preserve">, whether the use cases be GP or Pharmacy registration, authentication, authorisation, or the submission and retrieval of ePrescriptions. </w:t>
      </w:r>
    </w:p>
    <w:p w14:paraId="4D6FFF8A" w14:textId="2DB881C3" w:rsidR="00495DBB" w:rsidRDefault="00495DBB" w:rsidP="00495DBB">
      <w:pPr>
        <w:pStyle w:val="ListParagraph"/>
        <w:numPr>
          <w:ilvl w:val="0"/>
          <w:numId w:val="5"/>
        </w:numPr>
      </w:pPr>
      <w:r>
        <w:t>Database</w:t>
      </w:r>
      <w:r w:rsidR="008E2187">
        <w:t xml:space="preserve">: Must be </w:t>
      </w:r>
      <w:r w:rsidR="0079713C">
        <w:t xml:space="preserve">relational, </w:t>
      </w:r>
      <w:r w:rsidR="008E2187">
        <w:t>stable</w:t>
      </w:r>
      <w:r w:rsidR="0079713C">
        <w:t>,</w:t>
      </w:r>
      <w:r w:rsidR="008E2187">
        <w:t xml:space="preserve"> and secure. </w:t>
      </w:r>
    </w:p>
    <w:p w14:paraId="24F439B4" w14:textId="71A18CAF" w:rsidR="00495DBB" w:rsidRDefault="00495DBB" w:rsidP="00495DBB">
      <w:pPr>
        <w:pStyle w:val="ListParagraph"/>
        <w:numPr>
          <w:ilvl w:val="0"/>
          <w:numId w:val="5"/>
        </w:numPr>
      </w:pPr>
      <w:r>
        <w:t>Privacy</w:t>
      </w:r>
      <w:r w:rsidR="0079713C">
        <w:t xml:space="preserve">: Interesting challenges around who should be able to view what details and for what reasons; particularly in the part of the flow where pharmacists are retrieving ePrescriptions. </w:t>
      </w:r>
    </w:p>
    <w:p w14:paraId="09C02A2C" w14:textId="77777777" w:rsidR="00C6484F" w:rsidRDefault="00C6484F" w:rsidP="008E0D58"/>
    <w:p w14:paraId="2C1E921B" w14:textId="57D1B713" w:rsidR="0075558D" w:rsidRDefault="0075558D" w:rsidP="00392579">
      <w:pPr>
        <w:pStyle w:val="Heading1"/>
        <w:numPr>
          <w:ilvl w:val="0"/>
          <w:numId w:val="1"/>
        </w:numPr>
        <w:spacing w:after="120"/>
        <w:ind w:left="714" w:hanging="357"/>
      </w:pPr>
      <w:bookmarkStart w:id="2" w:name="_Toc510820294"/>
      <w:r>
        <w:t>Student’s Learning Objectives</w:t>
      </w:r>
      <w:bookmarkEnd w:id="2"/>
      <w:r w:rsidR="00D003F8">
        <w:t xml:space="preserve"> &amp; </w:t>
      </w:r>
      <w:bookmarkStart w:id="3" w:name="_Toc510820295"/>
      <w:r w:rsidR="00D003F8">
        <w:t>Technical Specification of the Project</w:t>
      </w:r>
      <w:bookmarkEnd w:id="3"/>
    </w:p>
    <w:p w14:paraId="2BD7F186" w14:textId="10C3A4D7" w:rsidR="0075558D" w:rsidRDefault="00D003F8" w:rsidP="0075558D">
      <w:pPr>
        <w:ind w:left="720"/>
      </w:pPr>
      <w:r>
        <w:t>I have combined the learning objectives and technical specifications sections of this proposal below</w:t>
      </w:r>
      <w:r w:rsidR="00761E51">
        <w:t xml:space="preserve"> since that way I can outline both my learning objectives and plans for the various layers of the application stack simultaneously. </w:t>
      </w:r>
    </w:p>
    <w:p w14:paraId="3AD75284" w14:textId="4D1755AD" w:rsidR="0055204A" w:rsidRDefault="006F0240" w:rsidP="0075558D">
      <w:pPr>
        <w:ind w:left="720"/>
      </w:pPr>
      <w:r>
        <w:t>I have</w:t>
      </w:r>
      <w:r w:rsidR="0055204A">
        <w:t xml:space="preserve"> built a very crude version of this application as part of my </w:t>
      </w:r>
      <w:r w:rsidR="00D003F8">
        <w:t xml:space="preserve">final </w:t>
      </w:r>
      <w:r w:rsidR="0055204A">
        <w:t>Advanced Programming</w:t>
      </w:r>
      <w:r w:rsidR="00D003F8">
        <w:t xml:space="preserve"> module</w:t>
      </w:r>
      <w:r w:rsidR="0055204A">
        <w:t xml:space="preserve">. It utilised very Crude HTML, no JavaScript, SQLite3 database, and a set of Python Flask APIs to pass data back and forth between the </w:t>
      </w:r>
      <w:r w:rsidR="00FA5C64">
        <w:t xml:space="preserve">Interface and Database. I will include the zip file of this entire project with this submission. I intend on using almost none of this technology save perhaps for one HTML template, and possibly not even this. </w:t>
      </w:r>
    </w:p>
    <w:p w14:paraId="652ACDF2" w14:textId="65ED5A05" w:rsidR="00FA5C64" w:rsidRDefault="00FA5C64" w:rsidP="0075558D">
      <w:pPr>
        <w:ind w:left="720"/>
      </w:pPr>
      <w:r>
        <w:t>Because of my current role as an identity &amp; access systems engineer (with considerable specialisation in consumer</w:t>
      </w:r>
      <w:r w:rsidR="00D003F8">
        <w:t xml:space="preserve"> </w:t>
      </w:r>
      <w:r>
        <w:t>IAM), there are a number of skill areas I would like to use this project as an opportunity  to develop:</w:t>
      </w:r>
    </w:p>
    <w:p w14:paraId="56518B5E" w14:textId="2AD85DBC" w:rsidR="00BA1FA5" w:rsidRDefault="00F94B70" w:rsidP="00FA5C64">
      <w:pPr>
        <w:ind w:left="720"/>
      </w:pPr>
      <w:r>
        <w:t>-Java</w:t>
      </w:r>
      <w:r w:rsidR="00FA5C64">
        <w:t>S</w:t>
      </w:r>
      <w:r>
        <w:t>cript</w:t>
      </w:r>
      <w:r w:rsidR="00FA5C64">
        <w:t xml:space="preserve"> and </w:t>
      </w:r>
      <w:r w:rsidR="00FA5C64">
        <w:t>Node.JS</w:t>
      </w:r>
      <w:r w:rsidR="006F0240">
        <w:t xml:space="preserve">: my original attempt at this app featured no JS </w:t>
      </w:r>
      <w:r w:rsidR="009D6A21">
        <w:t xml:space="preserve">and so looked very crude. </w:t>
      </w:r>
      <w:r w:rsidR="006F0240">
        <w:t xml:space="preserve">NodeJS skills are in sharp demand in my industry, I am exploring whether Node is a viable environment within which to build this solution. One small doubt remains around it’s </w:t>
      </w:r>
      <w:r w:rsidR="00DA37C8">
        <w:t xml:space="preserve">DB integrability. MongoDB/NoSQL is what NodeJS </w:t>
      </w:r>
      <w:r w:rsidR="00440773">
        <w:t xml:space="preserve">natively </w:t>
      </w:r>
      <w:r w:rsidR="00DA37C8">
        <w:t xml:space="preserve">works with as opposed to MySQL. </w:t>
      </w:r>
      <w:r w:rsidR="00F06FEB">
        <w:t>JS is also an important extra skill for me to develop to enable me to build sleeker UIs.</w:t>
      </w:r>
    </w:p>
    <w:p w14:paraId="37D6D7B9" w14:textId="7AD1C0DC" w:rsidR="00BA1FA5" w:rsidRDefault="00BA1FA5" w:rsidP="0075558D">
      <w:pPr>
        <w:ind w:left="720"/>
      </w:pPr>
      <w:r>
        <w:lastRenderedPageBreak/>
        <w:t>-</w:t>
      </w:r>
      <w:r w:rsidR="005E0DF7">
        <w:t>Significantly deeper</w:t>
      </w:r>
      <w:r>
        <w:t xml:space="preserve"> API</w:t>
      </w:r>
      <w:r w:rsidR="00F94B70">
        <w:t xml:space="preserve"> skills, particularly around OAuth/Open ID Connect flows. </w:t>
      </w:r>
      <w:r w:rsidR="005E0DF7">
        <w:t>Ultimately, I am particularly attracted to application integration development so would like to upskill as much as possible here.</w:t>
      </w:r>
      <w:r w:rsidR="006C0B65">
        <w:t xml:space="preserve"> NodeJS’s API framework is Node-API.</w:t>
      </w:r>
    </w:p>
    <w:p w14:paraId="17DAD997" w14:textId="1EF8A3AB" w:rsidR="006F0240" w:rsidRDefault="006F0240" w:rsidP="0075558D">
      <w:pPr>
        <w:ind w:left="720"/>
      </w:pPr>
      <w:r>
        <w:t>-</w:t>
      </w:r>
      <w:r w:rsidR="005E0DF7">
        <w:t xml:space="preserve">Database: SQLite3 is too lightweight for a real production application like this. If possible, I would like to </w:t>
      </w:r>
      <w:r w:rsidR="00E81B4A">
        <w:t>explore Mongo/NoSQL usage in this project. There are also other ways to use combinations of NodeJS, JavaScript, with integrations with Python/MySQL if necessary. My research continues on this.</w:t>
      </w:r>
      <w:r w:rsidR="00C34B3E">
        <w:t xml:space="preserve"> Here is an </w:t>
      </w:r>
      <w:r w:rsidR="00A95C82">
        <w:t>draft</w:t>
      </w:r>
      <w:r w:rsidR="00C34B3E">
        <w:t xml:space="preserve"> schema (if SQL) of the data structure:</w:t>
      </w:r>
    </w:p>
    <w:p w14:paraId="2EBFB401" w14:textId="0B695AB1" w:rsidR="00C34B3E" w:rsidRDefault="00C34B3E" w:rsidP="0075558D">
      <w:pPr>
        <w:ind w:left="720"/>
      </w:pPr>
    </w:p>
    <w:p w14:paraId="63C8E0FC" w14:textId="2C6C1597" w:rsidR="00C34B3E" w:rsidRDefault="00C34B3E" w:rsidP="00C34B3E">
      <w:pPr>
        <w:ind w:left="720"/>
        <w:jc w:val="center"/>
      </w:pPr>
      <w:r>
        <w:rPr>
          <w:noProof/>
        </w:rPr>
        <w:drawing>
          <wp:inline distT="0" distB="0" distL="0" distR="0" wp14:anchorId="498506DD" wp14:editId="0BC2AC5D">
            <wp:extent cx="4531272" cy="2607013"/>
            <wp:effectExtent l="0" t="0" r="3175"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1275" cy="2630028"/>
                    </a:xfrm>
                    <a:prstGeom prst="rect">
                      <a:avLst/>
                    </a:prstGeom>
                  </pic:spPr>
                </pic:pic>
              </a:graphicData>
            </a:graphic>
          </wp:inline>
        </w:drawing>
      </w:r>
    </w:p>
    <w:p w14:paraId="0BB748CE" w14:textId="51026FEC" w:rsidR="00BA1FA5" w:rsidRDefault="00BA1FA5" w:rsidP="0075558D">
      <w:pPr>
        <w:ind w:left="720"/>
      </w:pPr>
      <w:r>
        <w:t xml:space="preserve">-Mobile </w:t>
      </w:r>
      <w:r w:rsidR="00B7793A">
        <w:t xml:space="preserve">Optimisation: dabbled very little in this but would aspire to outputting a mobile-optimised UI in addition to the web-app if possible. </w:t>
      </w:r>
    </w:p>
    <w:p w14:paraId="3E9BAF27" w14:textId="5F489FAC" w:rsidR="00BA1FA5" w:rsidRDefault="00BA1FA5" w:rsidP="0075558D">
      <w:pPr>
        <w:ind w:left="720"/>
      </w:pPr>
      <w:r>
        <w:t>-Hosting</w:t>
      </w:r>
      <w:r w:rsidR="00B7793A">
        <w:t xml:space="preserve">: Excited to execute on a proper, live production hosting of </w:t>
      </w:r>
      <w:r w:rsidR="000A7FFA">
        <w:t>an</w:t>
      </w:r>
      <w:r w:rsidR="00B7793A">
        <w:t xml:space="preserve"> application. I prefer AWS as a platform but Azure is a tempting option since my profession comes into contact with it more (I think perhaps it is more popular amongst UK &amp; Irish enterprises relative to North America). </w:t>
      </w:r>
    </w:p>
    <w:p w14:paraId="04E46EEA" w14:textId="787449D8" w:rsidR="00C6484F" w:rsidRDefault="00392579" w:rsidP="00374226">
      <w:pPr>
        <w:ind w:left="714"/>
      </w:pPr>
      <w:r>
        <w:t xml:space="preserve">-Testing: </w:t>
      </w:r>
      <w:r w:rsidR="00374226">
        <w:t xml:space="preserve">There were a small number (two to three) of use case flows I failed to test properly in my last project. I need to be more mindful of testing use cases where users supply invalid data etc. and not make the mistake of only testing use case flows where users provide valid information. </w:t>
      </w:r>
    </w:p>
    <w:p w14:paraId="2041E852" w14:textId="0135888F" w:rsidR="00624475" w:rsidRDefault="000A7FFA" w:rsidP="00374226">
      <w:pPr>
        <w:ind w:left="714"/>
      </w:pPr>
      <w:r>
        <w:t>In terms of development tools, I’ve been acquainting with Google Developer tools and also continuing on from my training with PyCharm</w:t>
      </w:r>
      <w:r w:rsidR="00B91E36">
        <w:t xml:space="preserve"> (which may still be leveraged if the APIs end up </w:t>
      </w:r>
      <w:r w:rsidR="00231AD2">
        <w:t>needing</w:t>
      </w:r>
      <w:r w:rsidR="00B91E36">
        <w:t xml:space="preserve"> to be </w:t>
      </w:r>
      <w:r w:rsidR="00231AD2">
        <w:t>written</w:t>
      </w:r>
      <w:r w:rsidR="00B91E36">
        <w:t xml:space="preserve"> in Python)</w:t>
      </w:r>
      <w:r w:rsidR="009411EA">
        <w:t>.</w:t>
      </w:r>
      <w:r w:rsidR="00B91E36">
        <w:t xml:space="preserve"> </w:t>
      </w:r>
      <w:r>
        <w:t xml:space="preserve"> </w:t>
      </w:r>
      <w:r w:rsidR="00B91E36">
        <w:t xml:space="preserve">I </w:t>
      </w:r>
      <w:r>
        <w:t xml:space="preserve">have a student edition of all of </w:t>
      </w:r>
      <w:proofErr w:type="spellStart"/>
      <w:r>
        <w:t>JetBrain’s</w:t>
      </w:r>
      <w:proofErr w:type="spellEnd"/>
      <w:r>
        <w:t xml:space="preserve"> other IDEs: WebStorm and </w:t>
      </w:r>
      <w:r w:rsidR="00B91E36">
        <w:t xml:space="preserve">IntelliJ will both be suitable for Node.JS development. </w:t>
      </w:r>
    </w:p>
    <w:p w14:paraId="3D0AD003" w14:textId="62DAE46B" w:rsidR="00624475" w:rsidRDefault="00624475" w:rsidP="00374226">
      <w:pPr>
        <w:ind w:left="714"/>
      </w:pPr>
    </w:p>
    <w:p w14:paraId="0279DB34" w14:textId="17DB16CF" w:rsidR="00624475" w:rsidRDefault="00624475" w:rsidP="00374226">
      <w:pPr>
        <w:ind w:left="714"/>
      </w:pPr>
    </w:p>
    <w:p w14:paraId="4B06D087" w14:textId="5F7AA6E7" w:rsidR="00624475" w:rsidRDefault="00624475" w:rsidP="00374226">
      <w:pPr>
        <w:ind w:left="714"/>
      </w:pPr>
    </w:p>
    <w:p w14:paraId="7F61E047" w14:textId="77777777" w:rsidR="00624475" w:rsidRDefault="00624475" w:rsidP="00374226">
      <w:pPr>
        <w:ind w:left="714"/>
      </w:pPr>
    </w:p>
    <w:p w14:paraId="4A7FC785" w14:textId="2744B6F5" w:rsidR="00C6484F" w:rsidRDefault="00C6484F" w:rsidP="00044A0D">
      <w:pPr>
        <w:ind w:firstLine="720"/>
        <w:jc w:val="center"/>
      </w:pPr>
    </w:p>
    <w:p w14:paraId="23162238" w14:textId="77777777" w:rsidR="00C6484F" w:rsidRDefault="00C6484F" w:rsidP="00C6484F">
      <w:pPr>
        <w:pStyle w:val="Heading1"/>
        <w:numPr>
          <w:ilvl w:val="0"/>
          <w:numId w:val="1"/>
        </w:numPr>
        <w:spacing w:after="120"/>
        <w:ind w:left="714" w:hanging="357"/>
      </w:pPr>
      <w:bookmarkStart w:id="4" w:name="_Toc510820296"/>
      <w:r>
        <w:lastRenderedPageBreak/>
        <w:t>Project Plan</w:t>
      </w:r>
      <w:bookmarkEnd w:id="4"/>
    </w:p>
    <w:p w14:paraId="3B03E01D" w14:textId="10B9CA1F" w:rsidR="00B57293" w:rsidRDefault="00B57293" w:rsidP="003232C8">
      <w:r w:rsidRPr="00B57293">
        <w:drawing>
          <wp:inline distT="0" distB="0" distL="0" distR="0" wp14:anchorId="428BC6BA" wp14:editId="761FB37B">
            <wp:extent cx="6454518" cy="1225686"/>
            <wp:effectExtent l="0" t="0" r="0" b="6350"/>
            <wp:docPr id="3" name="Picture 3"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website&#10;&#10;Description automatically generated"/>
                    <pic:cNvPicPr/>
                  </pic:nvPicPr>
                  <pic:blipFill>
                    <a:blip r:embed="rId13"/>
                    <a:stretch>
                      <a:fillRect/>
                    </a:stretch>
                  </pic:blipFill>
                  <pic:spPr>
                    <a:xfrm>
                      <a:off x="0" y="0"/>
                      <a:ext cx="6701360" cy="1272560"/>
                    </a:xfrm>
                    <a:prstGeom prst="rect">
                      <a:avLst/>
                    </a:prstGeom>
                  </pic:spPr>
                </pic:pic>
              </a:graphicData>
            </a:graphic>
          </wp:inline>
        </w:drawing>
      </w:r>
    </w:p>
    <w:p w14:paraId="4D993C6C" w14:textId="6A543686" w:rsidR="00B57293" w:rsidRDefault="00741699" w:rsidP="00BE18EA">
      <w:r>
        <w:t>I am e</w:t>
      </w:r>
      <w:r w:rsidR="00BE18EA">
        <w:t>nvisaging the API development to proceed for the majority of the project period</w:t>
      </w:r>
      <w:r w:rsidR="00195817">
        <w:t xml:space="preserve"> as it was the most difficult layer in my previous project</w:t>
      </w:r>
      <w:r w:rsidR="00BE18EA">
        <w:t>. Data structure development is a strength of mine</w:t>
      </w:r>
      <w:r w:rsidR="00374DF9">
        <w:t>,</w:t>
      </w:r>
      <w:r w:rsidR="00D00539">
        <w:t xml:space="preserve"> </w:t>
      </w:r>
      <w:r w:rsidR="00BE18EA">
        <w:t xml:space="preserve">so I forecast it will be the component within the stack I will have completed and finalised the soonest. I envisage this  being followed by the UI, which in any  case must evolve in tandem with the API development. </w:t>
      </w:r>
      <w:r>
        <w:t xml:space="preserve">Other elements to be scheduled with allocated lead-in times as portrayed in the above GANT. </w:t>
      </w:r>
    </w:p>
    <w:p w14:paraId="566F434D" w14:textId="77777777" w:rsidR="00C6484F" w:rsidRDefault="00C6484F" w:rsidP="00C6484F">
      <w:pPr>
        <w:ind w:left="720"/>
      </w:pPr>
    </w:p>
    <w:p w14:paraId="0575D424" w14:textId="77777777" w:rsidR="002933AB" w:rsidRDefault="002933AB" w:rsidP="00C6484F">
      <w:pPr>
        <w:pStyle w:val="Heading1"/>
        <w:numPr>
          <w:ilvl w:val="0"/>
          <w:numId w:val="1"/>
        </w:numPr>
        <w:spacing w:after="120"/>
        <w:ind w:left="714" w:hanging="357"/>
      </w:pPr>
      <w:bookmarkStart w:id="5" w:name="_Toc510820297"/>
      <w:r>
        <w:t>Conclusion</w:t>
      </w:r>
      <w:bookmarkEnd w:id="5"/>
    </w:p>
    <w:p w14:paraId="1457993C" w14:textId="38DD47A0" w:rsidR="002933AB" w:rsidRPr="00087508" w:rsidRDefault="001026D6" w:rsidP="00BB45FA">
      <w:r>
        <w:t>In conclusion; due to the prescience of the need for this solution, I wish to pursue the idea used in my Advanced Programming project except totally re-engineered for Node.JS, with a profoundly slicker</w:t>
      </w:r>
      <w:r w:rsidR="001D770B">
        <w:t>,</w:t>
      </w:r>
      <w:r>
        <w:t xml:space="preserve"> JS-rich user interface. I’ll attempt to develop the middle API layer </w:t>
      </w:r>
      <w:r w:rsidR="00087508">
        <w:t>using</w:t>
      </w:r>
      <w:r>
        <w:t xml:space="preserve"> Node-API</w:t>
      </w:r>
      <w:r w:rsidR="00087508">
        <w:t xml:space="preserve"> with Python-based APIs explored if time begins to elapse too quickly. </w:t>
      </w:r>
      <w:r>
        <w:t xml:space="preserve">I will either use a MySQL or NoSQL data structure. The only </w:t>
      </w:r>
      <w:r w:rsidR="00087508">
        <w:rPr>
          <w:i/>
          <w:iCs/>
        </w:rPr>
        <w:t>potential</w:t>
      </w:r>
      <w:r w:rsidR="00087508">
        <w:t xml:space="preserve"> technology to be reused is the initial HTML template. </w:t>
      </w:r>
    </w:p>
    <w:p w14:paraId="7F9E4632" w14:textId="77777777" w:rsidR="00C6484F" w:rsidRDefault="00C6484F" w:rsidP="00C6484F">
      <w:pPr>
        <w:pStyle w:val="Heading1"/>
        <w:numPr>
          <w:ilvl w:val="0"/>
          <w:numId w:val="1"/>
        </w:numPr>
        <w:spacing w:after="120"/>
        <w:ind w:left="714" w:hanging="357"/>
      </w:pPr>
      <w:bookmarkStart w:id="6" w:name="_Toc510820298"/>
      <w:r>
        <w:t>References / Bibliography</w:t>
      </w:r>
      <w:bookmarkEnd w:id="6"/>
    </w:p>
    <w:p w14:paraId="2ED2591B" w14:textId="77777777" w:rsidR="00CE5D9B" w:rsidRDefault="00CE5D9B" w:rsidP="00CE5D9B"/>
    <w:p w14:paraId="0F82C490" w14:textId="75C034B4" w:rsidR="00CE5D9B" w:rsidRDefault="00CE5D9B" w:rsidP="00CE5D9B">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Health Information and Quality Authority (HIQA), 2013. </w:t>
      </w:r>
      <w:r>
        <w:rPr>
          <w:rFonts w:ascii="Open Sans" w:hAnsi="Open Sans" w:cs="Open Sans"/>
          <w:i/>
          <w:iCs/>
          <w:color w:val="000000"/>
          <w:sz w:val="20"/>
          <w:szCs w:val="20"/>
          <w:shd w:val="clear" w:color="auto" w:fill="FFFFFF"/>
        </w:rPr>
        <w:t>National Standard for Patient Discharge Summary Information</w:t>
      </w:r>
      <w:r>
        <w:rPr>
          <w:rFonts w:ascii="Open Sans" w:hAnsi="Open Sans" w:cs="Open Sans"/>
          <w:color w:val="000000"/>
          <w:sz w:val="20"/>
          <w:szCs w:val="20"/>
          <w:shd w:val="clear" w:color="auto" w:fill="FFFFFF"/>
        </w:rPr>
        <w:t>.</w:t>
      </w:r>
    </w:p>
    <w:p w14:paraId="69B2CEAE" w14:textId="77777777" w:rsidR="009F1D76" w:rsidRDefault="009F1D76" w:rsidP="00CE5D9B">
      <w:pPr>
        <w:rPr>
          <w:rFonts w:ascii="Open Sans" w:hAnsi="Open Sans" w:cs="Open Sans"/>
          <w:color w:val="000000"/>
          <w:sz w:val="20"/>
          <w:szCs w:val="20"/>
          <w:shd w:val="clear" w:color="auto" w:fill="FFFFFF"/>
        </w:rPr>
      </w:pPr>
    </w:p>
    <w:p w14:paraId="3B4326C7" w14:textId="0BAFDBA1" w:rsidR="006A1AEA" w:rsidRDefault="006A1AEA" w:rsidP="00CE5D9B">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Health Information and Quality Authority (HIQA), 2018. </w:t>
      </w:r>
      <w:r>
        <w:rPr>
          <w:rFonts w:ascii="Open Sans" w:hAnsi="Open Sans" w:cs="Open Sans"/>
          <w:i/>
          <w:iCs/>
          <w:color w:val="000000"/>
          <w:sz w:val="20"/>
          <w:szCs w:val="20"/>
          <w:shd w:val="clear" w:color="auto" w:fill="FFFFFF"/>
        </w:rPr>
        <w:t>ePrescribing: An International Review</w:t>
      </w:r>
      <w:r>
        <w:rPr>
          <w:rFonts w:ascii="Open Sans" w:hAnsi="Open Sans" w:cs="Open Sans"/>
          <w:color w:val="000000"/>
          <w:sz w:val="20"/>
          <w:szCs w:val="20"/>
          <w:shd w:val="clear" w:color="auto" w:fill="FFFFFF"/>
        </w:rPr>
        <w:t>. [online] Available at: &lt;https://www.hiqa.ie/sites/default/files/2018-05/ePrescribing-An-Intl-Review.pdf&gt; [Accessed 22 September 2022].</w:t>
      </w:r>
    </w:p>
    <w:p w14:paraId="748970F9" w14:textId="77777777" w:rsidR="009F1D76" w:rsidRDefault="009F1D76" w:rsidP="00CE5D9B">
      <w:pPr>
        <w:rPr>
          <w:rFonts w:ascii="Open Sans" w:hAnsi="Open Sans" w:cs="Open Sans"/>
          <w:color w:val="000000"/>
          <w:sz w:val="20"/>
          <w:szCs w:val="20"/>
          <w:shd w:val="clear" w:color="auto" w:fill="FFFFFF"/>
        </w:rPr>
      </w:pPr>
    </w:p>
    <w:p w14:paraId="1E0475FD" w14:textId="57BFF738" w:rsidR="006A1AEA" w:rsidRDefault="006A1AEA" w:rsidP="00CE5D9B">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Health Information and Quality Authority (HIQA), 2018. </w:t>
      </w:r>
      <w:r>
        <w:rPr>
          <w:rFonts w:ascii="Open Sans" w:hAnsi="Open Sans" w:cs="Open Sans"/>
          <w:i/>
          <w:iCs/>
          <w:color w:val="000000"/>
          <w:sz w:val="20"/>
          <w:szCs w:val="20"/>
          <w:shd w:val="clear" w:color="auto" w:fill="FFFFFF"/>
        </w:rPr>
        <w:t>Recommendations for the national, community-based ePrescribing programme in Ireland</w:t>
      </w:r>
      <w:r>
        <w:rPr>
          <w:rFonts w:ascii="Open Sans" w:hAnsi="Open Sans" w:cs="Open Sans"/>
          <w:color w:val="000000"/>
          <w:sz w:val="20"/>
          <w:szCs w:val="20"/>
          <w:shd w:val="clear" w:color="auto" w:fill="FFFFFF"/>
        </w:rPr>
        <w:t>. [online] Available at: &lt;https://www.hiqa.ie/sites/default/files/2018-10/EPrescribing_Recommendations.pdf&gt; [Accessed 22 September 2022].</w:t>
      </w:r>
    </w:p>
    <w:p w14:paraId="7A7BF56F" w14:textId="77777777" w:rsidR="009F1D76" w:rsidRDefault="009F1D76" w:rsidP="00CE5D9B">
      <w:pPr>
        <w:rPr>
          <w:rFonts w:ascii="Open Sans" w:hAnsi="Open Sans" w:cs="Open Sans"/>
          <w:color w:val="000000"/>
          <w:sz w:val="20"/>
          <w:szCs w:val="20"/>
          <w:shd w:val="clear" w:color="auto" w:fill="FFFFFF"/>
        </w:rPr>
      </w:pPr>
    </w:p>
    <w:p w14:paraId="75D100A3" w14:textId="00839837" w:rsidR="008A3964" w:rsidRDefault="008A3964" w:rsidP="00CE5D9B">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Nodejs.org. 2022. </w:t>
      </w:r>
      <w:r>
        <w:rPr>
          <w:rFonts w:ascii="Open Sans" w:hAnsi="Open Sans" w:cs="Open Sans"/>
          <w:i/>
          <w:iCs/>
          <w:color w:val="000000"/>
          <w:sz w:val="20"/>
          <w:szCs w:val="20"/>
          <w:shd w:val="clear" w:color="auto" w:fill="FFFFFF"/>
        </w:rPr>
        <w:t>Node-API | Node.js v18.9.1 Documentation</w:t>
      </w:r>
      <w:r>
        <w:rPr>
          <w:rFonts w:ascii="Open Sans" w:hAnsi="Open Sans" w:cs="Open Sans"/>
          <w:color w:val="000000"/>
          <w:sz w:val="20"/>
          <w:szCs w:val="20"/>
          <w:shd w:val="clear" w:color="auto" w:fill="FFFFFF"/>
        </w:rPr>
        <w:t>. [online] Available at: &lt;https://nodejs.org/api/n-api.html#node-api&gt; [Accessed 26 September 2022].</w:t>
      </w:r>
    </w:p>
    <w:p w14:paraId="5373373E" w14:textId="77777777" w:rsidR="009F1D76" w:rsidRDefault="009F1D76" w:rsidP="00CE5D9B">
      <w:pPr>
        <w:rPr>
          <w:rFonts w:ascii="Open Sans" w:hAnsi="Open Sans" w:cs="Open Sans"/>
          <w:color w:val="000000"/>
          <w:sz w:val="20"/>
          <w:szCs w:val="20"/>
          <w:shd w:val="clear" w:color="auto" w:fill="FFFFFF"/>
        </w:rPr>
      </w:pPr>
    </w:p>
    <w:p w14:paraId="02691831" w14:textId="351409D4" w:rsidR="008A3964" w:rsidRDefault="008A3964" w:rsidP="00CE5D9B">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lastRenderedPageBreak/>
        <w:t>W3schools.com. 2022. </w:t>
      </w:r>
      <w:r>
        <w:rPr>
          <w:rFonts w:ascii="Open Sans" w:hAnsi="Open Sans" w:cs="Open Sans"/>
          <w:i/>
          <w:iCs/>
          <w:color w:val="000000"/>
          <w:sz w:val="20"/>
          <w:szCs w:val="20"/>
          <w:shd w:val="clear" w:color="auto" w:fill="FFFFFF"/>
        </w:rPr>
        <w:t>Node.js MySQL</w:t>
      </w:r>
      <w:r>
        <w:rPr>
          <w:rFonts w:ascii="Open Sans" w:hAnsi="Open Sans" w:cs="Open Sans"/>
          <w:color w:val="000000"/>
          <w:sz w:val="20"/>
          <w:szCs w:val="20"/>
          <w:shd w:val="clear" w:color="auto" w:fill="FFFFFF"/>
        </w:rPr>
        <w:t>. [online] Available at: &lt;https://www.w3schools.com/nodejs/nodejs_mysql.asp&gt; [Accessed 26 September 2022].</w:t>
      </w:r>
    </w:p>
    <w:p w14:paraId="5CC9D757" w14:textId="77777777" w:rsidR="008A3964" w:rsidRDefault="008A3964" w:rsidP="00CE5D9B">
      <w:pPr>
        <w:rPr>
          <w:rFonts w:ascii="Open Sans" w:hAnsi="Open Sans" w:cs="Open Sans"/>
          <w:color w:val="000000"/>
          <w:sz w:val="20"/>
          <w:szCs w:val="20"/>
          <w:shd w:val="clear" w:color="auto" w:fill="FFFFFF"/>
        </w:rPr>
      </w:pPr>
    </w:p>
    <w:p w14:paraId="0692F8A7" w14:textId="7710A80D" w:rsidR="00C6484F" w:rsidRPr="00F3455A" w:rsidRDefault="00C6484F" w:rsidP="00F3455A"/>
    <w:sectPr w:rsidR="00C6484F" w:rsidRPr="00F3455A" w:rsidSect="006E1348">
      <w:footerReference w:type="default" r:id="rId14"/>
      <w:footerReference w:type="first" r:id="rId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B8E8F2" w14:textId="77777777" w:rsidR="00D27AAF" w:rsidRDefault="00D27AAF" w:rsidP="00C60445">
      <w:pPr>
        <w:spacing w:after="0" w:line="240" w:lineRule="auto"/>
      </w:pPr>
      <w:r>
        <w:separator/>
      </w:r>
    </w:p>
  </w:endnote>
  <w:endnote w:type="continuationSeparator" w:id="0">
    <w:p w14:paraId="25640A34" w14:textId="77777777" w:rsidR="00D27AAF" w:rsidRDefault="00D27AAF" w:rsidP="00C604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DEB09" w14:textId="77777777" w:rsidR="00C6484F" w:rsidRDefault="00C6484F">
    <w:pPr>
      <w:pStyle w:val="Footer"/>
    </w:pPr>
    <w:r>
      <w:t xml:space="preserve">Template developed by Dr </w:t>
    </w:r>
    <w:proofErr w:type="spellStart"/>
    <w:r>
      <w:t>Shazia</w:t>
    </w:r>
    <w:proofErr w:type="spellEnd"/>
    <w:r>
      <w:t xml:space="preserve"> A Afzal</w:t>
    </w:r>
    <w:r>
      <w:ptab w:relativeTo="margin" w:alignment="center" w:leader="none"/>
    </w:r>
    <w:r>
      <w:ptab w:relativeTo="margin" w:alignment="right" w:leader="none"/>
    </w:r>
    <w:r>
      <w:fldChar w:fldCharType="begin"/>
    </w:r>
    <w:r>
      <w:instrText xml:space="preserve"> PAGE   \* MERGEFORMAT </w:instrText>
    </w:r>
    <w:r>
      <w:fldChar w:fldCharType="separate"/>
    </w:r>
    <w:r w:rsidR="0068344D">
      <w:rPr>
        <w:noProof/>
      </w:rPr>
      <w:t>2</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6D906" w14:textId="77777777" w:rsidR="00C60445" w:rsidRDefault="00C60445">
    <w:pPr>
      <w:pStyle w:val="Footer"/>
    </w:pPr>
    <w:r>
      <w:t xml:space="preserve">Template developed by Dr </w:t>
    </w:r>
    <w:proofErr w:type="spellStart"/>
    <w:r>
      <w:t>Shazia</w:t>
    </w:r>
    <w:proofErr w:type="spellEnd"/>
    <w:r>
      <w:t xml:space="preserve"> A Afzal</w:t>
    </w:r>
    <w:r>
      <w:ptab w:relativeTo="margin" w:alignment="center" w:leader="none"/>
    </w:r>
    <w:r>
      <w:ptab w:relativeTo="margin" w:alignment="right" w:leader="none"/>
    </w:r>
    <w:r>
      <w:fldChar w:fldCharType="begin"/>
    </w:r>
    <w:r>
      <w:instrText xml:space="preserve"> PAGE   \* MERGEFORMAT </w:instrText>
    </w:r>
    <w:r>
      <w:fldChar w:fldCharType="separate"/>
    </w:r>
    <w:r w:rsidR="0068344D">
      <w:rPr>
        <w:noProof/>
      </w:rPr>
      <w:t>0</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3EC846" w14:textId="77777777" w:rsidR="00D27AAF" w:rsidRDefault="00D27AAF" w:rsidP="00C60445">
      <w:pPr>
        <w:spacing w:after="0" w:line="240" w:lineRule="auto"/>
      </w:pPr>
      <w:r>
        <w:separator/>
      </w:r>
    </w:p>
  </w:footnote>
  <w:footnote w:type="continuationSeparator" w:id="0">
    <w:p w14:paraId="59799D2E" w14:textId="77777777" w:rsidR="00D27AAF" w:rsidRDefault="00D27AAF" w:rsidP="00C604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C33E7"/>
    <w:multiLevelType w:val="hybridMultilevel"/>
    <w:tmpl w:val="B91E60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9F7FB4"/>
    <w:multiLevelType w:val="hybridMultilevel"/>
    <w:tmpl w:val="041E69F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517402BF"/>
    <w:multiLevelType w:val="hybridMultilevel"/>
    <w:tmpl w:val="084A38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C13627B"/>
    <w:multiLevelType w:val="hybridMultilevel"/>
    <w:tmpl w:val="9F3AF8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EAF4289"/>
    <w:multiLevelType w:val="hybridMultilevel"/>
    <w:tmpl w:val="6FBAD43E"/>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16cid:durableId="1217159300">
    <w:abstractNumId w:val="1"/>
  </w:num>
  <w:num w:numId="2" w16cid:durableId="1721201951">
    <w:abstractNumId w:val="4"/>
  </w:num>
  <w:num w:numId="3" w16cid:durableId="1978535311">
    <w:abstractNumId w:val="3"/>
  </w:num>
  <w:num w:numId="4" w16cid:durableId="1129125679">
    <w:abstractNumId w:val="0"/>
  </w:num>
  <w:num w:numId="5" w16cid:durableId="6083975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513"/>
    <w:rsid w:val="000177D8"/>
    <w:rsid w:val="00031057"/>
    <w:rsid w:val="00044A0D"/>
    <w:rsid w:val="00047FF0"/>
    <w:rsid w:val="000863C6"/>
    <w:rsid w:val="00087508"/>
    <w:rsid w:val="000A7FFA"/>
    <w:rsid w:val="001026D6"/>
    <w:rsid w:val="00110FC0"/>
    <w:rsid w:val="00153B95"/>
    <w:rsid w:val="00195817"/>
    <w:rsid w:val="001D770B"/>
    <w:rsid w:val="001F5CB0"/>
    <w:rsid w:val="00231AD2"/>
    <w:rsid w:val="002933AB"/>
    <w:rsid w:val="00306757"/>
    <w:rsid w:val="003232C8"/>
    <w:rsid w:val="00341221"/>
    <w:rsid w:val="00352026"/>
    <w:rsid w:val="00356436"/>
    <w:rsid w:val="00374226"/>
    <w:rsid w:val="00374DF9"/>
    <w:rsid w:val="003759BC"/>
    <w:rsid w:val="0038064D"/>
    <w:rsid w:val="00392579"/>
    <w:rsid w:val="00435D16"/>
    <w:rsid w:val="00440773"/>
    <w:rsid w:val="00453595"/>
    <w:rsid w:val="00495DBB"/>
    <w:rsid w:val="004F2DC5"/>
    <w:rsid w:val="0055204A"/>
    <w:rsid w:val="00552F56"/>
    <w:rsid w:val="005859DE"/>
    <w:rsid w:val="005B67DA"/>
    <w:rsid w:val="005D7FBB"/>
    <w:rsid w:val="005E0DF7"/>
    <w:rsid w:val="00617635"/>
    <w:rsid w:val="00624475"/>
    <w:rsid w:val="006247C8"/>
    <w:rsid w:val="006331F0"/>
    <w:rsid w:val="0064038B"/>
    <w:rsid w:val="00655625"/>
    <w:rsid w:val="0068344D"/>
    <w:rsid w:val="00696FC9"/>
    <w:rsid w:val="0069736A"/>
    <w:rsid w:val="006A1AEA"/>
    <w:rsid w:val="006B6E5B"/>
    <w:rsid w:val="006C0B65"/>
    <w:rsid w:val="006E1348"/>
    <w:rsid w:val="006F0240"/>
    <w:rsid w:val="00741699"/>
    <w:rsid w:val="007471C1"/>
    <w:rsid w:val="0075558D"/>
    <w:rsid w:val="00756EDC"/>
    <w:rsid w:val="00761E51"/>
    <w:rsid w:val="00764A46"/>
    <w:rsid w:val="00775DE8"/>
    <w:rsid w:val="00795B5C"/>
    <w:rsid w:val="0079713C"/>
    <w:rsid w:val="007A0CCD"/>
    <w:rsid w:val="007C401D"/>
    <w:rsid w:val="007F51A2"/>
    <w:rsid w:val="00880665"/>
    <w:rsid w:val="008A3964"/>
    <w:rsid w:val="008D3709"/>
    <w:rsid w:val="008E0D58"/>
    <w:rsid w:val="008E2187"/>
    <w:rsid w:val="009411EA"/>
    <w:rsid w:val="0095394D"/>
    <w:rsid w:val="00962BD1"/>
    <w:rsid w:val="009961CD"/>
    <w:rsid w:val="009D6A21"/>
    <w:rsid w:val="009F1D76"/>
    <w:rsid w:val="00A43464"/>
    <w:rsid w:val="00A52413"/>
    <w:rsid w:val="00A77E8E"/>
    <w:rsid w:val="00A87512"/>
    <w:rsid w:val="00A95C82"/>
    <w:rsid w:val="00AA47A4"/>
    <w:rsid w:val="00B0191E"/>
    <w:rsid w:val="00B57293"/>
    <w:rsid w:val="00B67234"/>
    <w:rsid w:val="00B7793A"/>
    <w:rsid w:val="00B91E36"/>
    <w:rsid w:val="00BA06A4"/>
    <w:rsid w:val="00BA1FA5"/>
    <w:rsid w:val="00BA57CA"/>
    <w:rsid w:val="00BB45FA"/>
    <w:rsid w:val="00BC3405"/>
    <w:rsid w:val="00BE18EA"/>
    <w:rsid w:val="00C34B3E"/>
    <w:rsid w:val="00C4735C"/>
    <w:rsid w:val="00C60445"/>
    <w:rsid w:val="00C6484F"/>
    <w:rsid w:val="00CE5D9B"/>
    <w:rsid w:val="00D003F8"/>
    <w:rsid w:val="00D00539"/>
    <w:rsid w:val="00D02C90"/>
    <w:rsid w:val="00D12F39"/>
    <w:rsid w:val="00D27AAF"/>
    <w:rsid w:val="00DA37C8"/>
    <w:rsid w:val="00E06B4D"/>
    <w:rsid w:val="00E20614"/>
    <w:rsid w:val="00E37EDA"/>
    <w:rsid w:val="00E81B4A"/>
    <w:rsid w:val="00ED5CAD"/>
    <w:rsid w:val="00F06FEB"/>
    <w:rsid w:val="00F3455A"/>
    <w:rsid w:val="00F55A38"/>
    <w:rsid w:val="00F62BDE"/>
    <w:rsid w:val="00F77513"/>
    <w:rsid w:val="00F94B70"/>
    <w:rsid w:val="00FA39DC"/>
    <w:rsid w:val="00FA5C64"/>
    <w:rsid w:val="00FC183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118B43"/>
  <w15:chartTrackingRefBased/>
  <w15:docId w15:val="{28008E82-9AA4-0946-AF71-9CABDCC34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55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E134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E1348"/>
    <w:rPr>
      <w:rFonts w:eastAsiaTheme="minorEastAsia"/>
      <w:lang w:val="en-US"/>
    </w:rPr>
  </w:style>
  <w:style w:type="paragraph" w:styleId="Header">
    <w:name w:val="header"/>
    <w:basedOn w:val="Normal"/>
    <w:link w:val="HeaderChar"/>
    <w:uiPriority w:val="99"/>
    <w:unhideWhenUsed/>
    <w:rsid w:val="00C604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0445"/>
  </w:style>
  <w:style w:type="paragraph" w:styleId="Footer">
    <w:name w:val="footer"/>
    <w:basedOn w:val="Normal"/>
    <w:link w:val="FooterChar"/>
    <w:uiPriority w:val="99"/>
    <w:unhideWhenUsed/>
    <w:rsid w:val="00C604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0445"/>
  </w:style>
  <w:style w:type="character" w:customStyle="1" w:styleId="Heading1Char">
    <w:name w:val="Heading 1 Char"/>
    <w:basedOn w:val="DefaultParagraphFont"/>
    <w:link w:val="Heading1"/>
    <w:uiPriority w:val="9"/>
    <w:rsid w:val="0075558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5558D"/>
    <w:pPr>
      <w:ind w:left="720"/>
      <w:contextualSpacing/>
    </w:pPr>
  </w:style>
  <w:style w:type="character" w:styleId="PlaceholderText">
    <w:name w:val="Placeholder Text"/>
    <w:basedOn w:val="DefaultParagraphFont"/>
    <w:uiPriority w:val="99"/>
    <w:semiHidden/>
    <w:rsid w:val="00C6484F"/>
    <w:rPr>
      <w:color w:val="808080"/>
    </w:rPr>
  </w:style>
  <w:style w:type="paragraph" w:styleId="TOCHeading">
    <w:name w:val="TOC Heading"/>
    <w:basedOn w:val="Heading1"/>
    <w:next w:val="Normal"/>
    <w:uiPriority w:val="39"/>
    <w:unhideWhenUsed/>
    <w:qFormat/>
    <w:rsid w:val="003759BC"/>
    <w:pPr>
      <w:outlineLvl w:val="9"/>
    </w:pPr>
    <w:rPr>
      <w:lang w:val="en-US"/>
    </w:rPr>
  </w:style>
  <w:style w:type="paragraph" w:styleId="TOC1">
    <w:name w:val="toc 1"/>
    <w:basedOn w:val="Normal"/>
    <w:next w:val="Normal"/>
    <w:autoRedefine/>
    <w:uiPriority w:val="39"/>
    <w:unhideWhenUsed/>
    <w:rsid w:val="003759BC"/>
    <w:pPr>
      <w:spacing w:after="100"/>
    </w:pPr>
  </w:style>
  <w:style w:type="character" w:styleId="Hyperlink">
    <w:name w:val="Hyperlink"/>
    <w:basedOn w:val="DefaultParagraphFont"/>
    <w:uiPriority w:val="99"/>
    <w:unhideWhenUsed/>
    <w:rsid w:val="003759BC"/>
    <w:rPr>
      <w:color w:val="0563C1" w:themeColor="hyperlink"/>
      <w:u w:val="single"/>
    </w:rPr>
  </w:style>
  <w:style w:type="character" w:styleId="UnresolvedMention">
    <w:name w:val="Unresolved Mention"/>
    <w:basedOn w:val="DefaultParagraphFont"/>
    <w:uiPriority w:val="99"/>
    <w:semiHidden/>
    <w:unhideWhenUsed/>
    <w:rsid w:val="00756E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ianwalker/Desktop/Project_Proposal_Template_Computin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2022-09-26T00:00:00</PublishDate>
  <Abstract/>
  <CompanyAddress/>
  <CompanyPhone/>
  <CompanyFax/>
  <CompanyEmail>10021419@mydbs.ie</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E8D155C-6F57-47E2-A4D1-2801E6A723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Project_Proposal_Template_Computing.dotx</Template>
  <TotalTime>9</TotalTime>
  <Pages>7</Pages>
  <Words>1334</Words>
  <Characters>7610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MYPHARMA.IE: IRELAND FIRST E-PRESCRIBING SYSTEM</vt:lpstr>
    </vt:vector>
  </TitlesOfParts>
  <Company/>
  <LinksUpToDate>false</LinksUpToDate>
  <CharactersWithSpaces>8927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MYPHARMA.IE/thÉireP: IRELAND’s FIRST E-PRESCRIBING SYSTEM</dc:title>
  <dc:subject>Higher Diploma in Science in Computing</dc:subject>
  <dc:creator>CIAN WALKER</dc:creator>
  <cp:keywords/>
  <dc:description>Word Count:</dc:description>
  <cp:lastModifiedBy>Cian Walker</cp:lastModifiedBy>
  <cp:revision>9</cp:revision>
  <cp:lastPrinted>2022-09-26T20:50:00Z</cp:lastPrinted>
  <dcterms:created xsi:type="dcterms:W3CDTF">2022-09-26T20:50:00Z</dcterms:created>
  <dcterms:modified xsi:type="dcterms:W3CDTF">2022-09-26T20:58:00Z</dcterms:modified>
  <cp:category/>
</cp:coreProperties>
</file>